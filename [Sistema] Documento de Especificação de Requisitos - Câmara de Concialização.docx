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D53E13" w:rsidRPr="00580932" w14:paraId="59746442" w14:textId="77777777" w:rsidTr="00471005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6441" w14:textId="4406D66D" w:rsidR="00D53E13" w:rsidRPr="00580932" w:rsidRDefault="00D53E13" w:rsidP="00183FB7">
            <w:pPr>
              <w:pStyle w:val="Standardus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Sistema: </w:t>
            </w:r>
            <w:r w:rsidR="00183FB7" w:rsidRPr="00871442">
              <w:rPr>
                <w:rFonts w:ascii="Arial" w:hAnsi="Arial" w:cs="Arial"/>
                <w:sz w:val="20"/>
                <w:szCs w:val="20"/>
              </w:rPr>
              <w:t>C</w:t>
            </w:r>
            <w:r w:rsidR="00F67285" w:rsidRPr="00871442">
              <w:rPr>
                <w:rFonts w:ascii="Arial" w:hAnsi="Arial" w:cs="Arial"/>
                <w:sz w:val="20"/>
                <w:szCs w:val="20"/>
              </w:rPr>
              <w:t>ontrole da C</w:t>
            </w:r>
            <w:r w:rsidR="00183FB7" w:rsidRPr="00871442">
              <w:rPr>
                <w:rFonts w:ascii="Arial" w:hAnsi="Arial" w:cs="Arial"/>
                <w:sz w:val="20"/>
                <w:szCs w:val="20"/>
              </w:rPr>
              <w:t xml:space="preserve">âmera Conciliação </w:t>
            </w:r>
          </w:p>
        </w:tc>
      </w:tr>
    </w:tbl>
    <w:p w14:paraId="59746443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44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3543"/>
        <w:gridCol w:w="2835"/>
      </w:tblGrid>
      <w:tr w:rsidR="00BB2761" w:rsidRPr="00580932" w14:paraId="59746446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6A6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46445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Histórico de Versões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Revisões</w:t>
            </w:r>
          </w:p>
        </w:tc>
      </w:tr>
      <w:tr w:rsidR="00BB2761" w:rsidRPr="00580932" w14:paraId="5974644B" w14:textId="77777777" w:rsidTr="00C96EC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7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8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Versão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9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Comentário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A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Autor</w:t>
            </w:r>
          </w:p>
        </w:tc>
      </w:tr>
      <w:tr w:rsidR="00BB2761" w:rsidRPr="00580932" w14:paraId="59746450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C" w14:textId="47796C46" w:rsidR="00BB2761" w:rsidRPr="00871442" w:rsidRDefault="00183FB7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442">
              <w:rPr>
                <w:rFonts w:ascii="Arial" w:hAnsi="Arial" w:cs="Arial"/>
                <w:sz w:val="20"/>
                <w:szCs w:val="20"/>
              </w:rPr>
              <w:t>08/05/20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D" w14:textId="132BB819" w:rsidR="00BB2761" w:rsidRPr="00871442" w:rsidRDefault="00C1778F" w:rsidP="00304B7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442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E" w14:textId="1E732FBD" w:rsidR="00BB2761" w:rsidRPr="00871442" w:rsidRDefault="00183FB7" w:rsidP="00304B7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442">
              <w:rPr>
                <w:rFonts w:ascii="Arial" w:hAnsi="Arial" w:cs="Arial"/>
                <w:sz w:val="20"/>
                <w:szCs w:val="20"/>
              </w:rPr>
              <w:t>Criação do</w:t>
            </w:r>
            <w:r w:rsidR="00304B77" w:rsidRPr="00871442">
              <w:rPr>
                <w:rFonts w:ascii="Arial" w:hAnsi="Arial" w:cs="Arial"/>
                <w:sz w:val="20"/>
                <w:szCs w:val="20"/>
              </w:rPr>
              <w:t xml:space="preserve">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F" w14:textId="47EF2F64" w:rsidR="00C1778F" w:rsidRPr="00871442" w:rsidRDefault="00183FB7" w:rsidP="0087144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442">
              <w:rPr>
                <w:rFonts w:ascii="Arial" w:hAnsi="Arial" w:cs="Arial"/>
                <w:sz w:val="20"/>
                <w:szCs w:val="20"/>
              </w:rPr>
              <w:t>Fernando Bivar</w:t>
            </w:r>
          </w:p>
        </w:tc>
      </w:tr>
      <w:tr w:rsidR="00871442" w:rsidRPr="00580932" w14:paraId="429F4BA1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463C2F" w14:textId="4372B68C" w:rsidR="00871442" w:rsidRPr="00871442" w:rsidRDefault="00871442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7FC930" w14:textId="453B0BB7" w:rsidR="00871442" w:rsidRPr="00871442" w:rsidRDefault="00871442" w:rsidP="00304B7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0;2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5628DA" w14:textId="5260CD5E" w:rsidR="00871442" w:rsidRPr="00871442" w:rsidRDefault="00871442" w:rsidP="00304B77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do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6A1B1F" w14:textId="1D4E95C9" w:rsidR="00871442" w:rsidRPr="00871442" w:rsidRDefault="00871442" w:rsidP="0087144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Roberto Lavôr</w:t>
            </w:r>
          </w:p>
        </w:tc>
      </w:tr>
    </w:tbl>
    <w:p w14:paraId="59746451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52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50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BB2761" w:rsidRPr="00580932" w14:paraId="59746454" w14:textId="77777777">
        <w:trPr>
          <w:trHeight w:val="286"/>
        </w:trPr>
        <w:tc>
          <w:tcPr>
            <w:tcW w:w="9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746453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Índice</w:t>
            </w:r>
          </w:p>
        </w:tc>
      </w:tr>
    </w:tbl>
    <w:p w14:paraId="59746455" w14:textId="77777777" w:rsidR="00BB2761" w:rsidRPr="00580932" w:rsidRDefault="00BB2761" w:rsidP="009960E6">
      <w:pPr>
        <w:pStyle w:val="Standard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59746456" w14:textId="77777777" w:rsidR="00E3593A" w:rsidRPr="00580932" w:rsidRDefault="00BB2761">
      <w:pPr>
        <w:pStyle w:val="TOC1"/>
        <w:tabs>
          <w:tab w:val="left" w:pos="4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eastAsia="Arial Unicode MS" w:hAnsi="Arial" w:cs="Arial"/>
          <w:sz w:val="20"/>
          <w:szCs w:val="20"/>
        </w:rPr>
        <w:fldChar w:fldCharType="begin"/>
      </w:r>
      <w:r w:rsidR="00083400" w:rsidRPr="00580932">
        <w:rPr>
          <w:rFonts w:ascii="Arial" w:hAnsi="Arial" w:cs="Arial"/>
          <w:sz w:val="20"/>
          <w:szCs w:val="20"/>
        </w:rPr>
        <w:instrText xml:space="preserve"> TOC \o "1-9" \t "Cabeçalho do Sumário;1" </w:instrText>
      </w:r>
      <w:r w:rsidRPr="00580932">
        <w:rPr>
          <w:rFonts w:ascii="Arial" w:hAnsi="Arial" w:cs="Arial"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1.</w:t>
      </w:r>
      <w:r w:rsidR="00E3593A"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t>Introdução</w:t>
      </w:r>
      <w:r w:rsidR="00E3593A" w:rsidRPr="00580932">
        <w:rPr>
          <w:rFonts w:ascii="Arial" w:hAnsi="Arial" w:cs="Arial"/>
          <w:noProof/>
          <w:sz w:val="20"/>
          <w:szCs w:val="20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="00E3593A" w:rsidRPr="00580932">
        <w:rPr>
          <w:rFonts w:ascii="Arial" w:hAnsi="Arial" w:cs="Arial"/>
          <w:noProof/>
          <w:sz w:val="20"/>
          <w:szCs w:val="20"/>
        </w:rPr>
        <w:instrText xml:space="preserve"> PAGEREF _Toc383532127 \h </w:instrText>
      </w:r>
      <w:r w:rsidR="00E3593A" w:rsidRPr="00580932">
        <w:rPr>
          <w:rFonts w:ascii="Arial" w:hAnsi="Arial" w:cs="Arial"/>
          <w:noProof/>
          <w:sz w:val="20"/>
          <w:szCs w:val="20"/>
        </w:rPr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</w:t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7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1.1.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Objetivo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_Toc383532128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8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Escopo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_Toc383532129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9" w14:textId="77777777" w:rsidR="00E3593A" w:rsidRPr="00580932" w:rsidRDefault="00E3593A">
      <w:pPr>
        <w:pStyle w:val="TOC1"/>
        <w:tabs>
          <w:tab w:val="left" w:pos="4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Requisitos Funcionais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_Toc383532130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B" w14:textId="3AB17CCC" w:rsidR="00E3593A" w:rsidRPr="00580932" w:rsidRDefault="00E3593A" w:rsidP="00DA6857">
      <w:pPr>
        <w:pStyle w:val="TOC1"/>
        <w:tabs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</w:p>
    <w:p w14:paraId="5974645C" w14:textId="77777777" w:rsidR="00BB2761" w:rsidRPr="00580932" w:rsidRDefault="00BB2761" w:rsidP="009960E6">
      <w:pPr>
        <w:pStyle w:val="TOC1"/>
        <w:tabs>
          <w:tab w:val="right" w:leader="dot" w:pos="480"/>
          <w:tab w:val="right" w:leader="dot" w:pos="9628"/>
        </w:tabs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fldChar w:fldCharType="end"/>
      </w:r>
    </w:p>
    <w:p w14:paraId="5974645D" w14:textId="77777777" w:rsidR="00BB2761" w:rsidRPr="00580932" w:rsidRDefault="00BB2761" w:rsidP="009960E6">
      <w:pPr>
        <w:pStyle w:val="TOC1"/>
        <w:tabs>
          <w:tab w:val="right" w:leader="dot" w:pos="660"/>
          <w:tab w:val="right" w:leader="dot" w:pos="9628"/>
        </w:tabs>
        <w:rPr>
          <w:rFonts w:ascii="Arial" w:hAnsi="Arial" w:cs="Arial"/>
        </w:rPr>
      </w:pPr>
    </w:p>
    <w:p w14:paraId="5974645E" w14:textId="77777777" w:rsidR="00BB2761" w:rsidRPr="00580932" w:rsidRDefault="00BB2761" w:rsidP="009960E6">
      <w:pPr>
        <w:rPr>
          <w:rFonts w:ascii="Arial" w:hAnsi="Arial" w:cs="Arial"/>
        </w:rPr>
      </w:pPr>
    </w:p>
    <w:p w14:paraId="5974645F" w14:textId="77777777" w:rsidR="00E95D03" w:rsidRPr="00580932" w:rsidRDefault="00E95D03" w:rsidP="009960E6">
      <w:pPr>
        <w:rPr>
          <w:rFonts w:ascii="Arial" w:hAnsi="Arial" w:cs="Arial"/>
        </w:rPr>
      </w:pPr>
    </w:p>
    <w:p w14:paraId="59746460" w14:textId="77777777" w:rsidR="00E95D03" w:rsidRPr="00580932" w:rsidRDefault="00E95D03" w:rsidP="009960E6">
      <w:pPr>
        <w:rPr>
          <w:rFonts w:ascii="Arial" w:hAnsi="Arial" w:cs="Arial"/>
        </w:rPr>
      </w:pPr>
    </w:p>
    <w:p w14:paraId="59746461" w14:textId="77777777" w:rsidR="00E95D03" w:rsidRPr="00580932" w:rsidRDefault="00E95D03" w:rsidP="009960E6">
      <w:pPr>
        <w:rPr>
          <w:rFonts w:ascii="Arial" w:hAnsi="Arial" w:cs="Arial"/>
        </w:rPr>
      </w:pPr>
    </w:p>
    <w:p w14:paraId="59746462" w14:textId="77777777" w:rsidR="00E95D03" w:rsidRPr="00580932" w:rsidRDefault="00E95D03" w:rsidP="009960E6">
      <w:pPr>
        <w:rPr>
          <w:rFonts w:ascii="Arial" w:hAnsi="Arial" w:cs="Arial"/>
        </w:rPr>
      </w:pPr>
    </w:p>
    <w:p w14:paraId="59746463" w14:textId="77777777" w:rsidR="00E95D03" w:rsidRPr="00580932" w:rsidRDefault="00E95D03" w:rsidP="009960E6">
      <w:pPr>
        <w:rPr>
          <w:rFonts w:ascii="Arial" w:hAnsi="Arial" w:cs="Arial"/>
        </w:rPr>
      </w:pPr>
    </w:p>
    <w:p w14:paraId="59746464" w14:textId="77777777" w:rsidR="00E95D03" w:rsidRPr="00580932" w:rsidRDefault="00E95D03" w:rsidP="009960E6">
      <w:pPr>
        <w:rPr>
          <w:rFonts w:ascii="Arial" w:hAnsi="Arial" w:cs="Arial"/>
        </w:rPr>
      </w:pPr>
    </w:p>
    <w:p w14:paraId="59746465" w14:textId="77777777" w:rsidR="00E95D03" w:rsidRPr="00580932" w:rsidRDefault="00E95D03" w:rsidP="009960E6">
      <w:pPr>
        <w:rPr>
          <w:rFonts w:ascii="Arial" w:hAnsi="Arial" w:cs="Arial"/>
        </w:rPr>
      </w:pPr>
    </w:p>
    <w:p w14:paraId="59746466" w14:textId="77777777" w:rsidR="00E95D03" w:rsidRPr="00580932" w:rsidRDefault="00E95D03" w:rsidP="009960E6">
      <w:pPr>
        <w:rPr>
          <w:rFonts w:ascii="Arial" w:hAnsi="Arial" w:cs="Arial"/>
        </w:rPr>
      </w:pPr>
    </w:p>
    <w:p w14:paraId="59746467" w14:textId="77777777" w:rsidR="00E95D03" w:rsidRPr="00580932" w:rsidRDefault="00E95D03" w:rsidP="009960E6">
      <w:pPr>
        <w:rPr>
          <w:rFonts w:ascii="Arial" w:hAnsi="Arial" w:cs="Arial"/>
        </w:rPr>
      </w:pPr>
    </w:p>
    <w:p w14:paraId="59746468" w14:textId="77777777" w:rsidR="00E95D03" w:rsidRPr="00580932" w:rsidRDefault="00E95D03" w:rsidP="009960E6">
      <w:pPr>
        <w:rPr>
          <w:rFonts w:ascii="Arial" w:hAnsi="Arial" w:cs="Arial"/>
        </w:rPr>
      </w:pPr>
    </w:p>
    <w:p w14:paraId="59746469" w14:textId="77777777" w:rsidR="00E95D03" w:rsidRPr="00580932" w:rsidRDefault="00E95D03" w:rsidP="009960E6">
      <w:pPr>
        <w:rPr>
          <w:rFonts w:ascii="Arial" w:hAnsi="Arial" w:cs="Arial"/>
        </w:rPr>
      </w:pPr>
    </w:p>
    <w:p w14:paraId="5974646A" w14:textId="77777777" w:rsidR="00E95D03" w:rsidRPr="00580932" w:rsidRDefault="00E95D03" w:rsidP="009960E6">
      <w:pPr>
        <w:rPr>
          <w:rFonts w:ascii="Arial" w:hAnsi="Arial" w:cs="Arial"/>
        </w:rPr>
      </w:pPr>
    </w:p>
    <w:p w14:paraId="5974646B" w14:textId="77777777" w:rsidR="00E95D03" w:rsidRPr="00580932" w:rsidRDefault="00E95D03" w:rsidP="009960E6">
      <w:pPr>
        <w:rPr>
          <w:rFonts w:ascii="Arial" w:hAnsi="Arial" w:cs="Arial"/>
        </w:rPr>
      </w:pPr>
    </w:p>
    <w:p w14:paraId="5974646C" w14:textId="77777777" w:rsidR="00E95D03" w:rsidRPr="00580932" w:rsidRDefault="00E95D03" w:rsidP="009960E6">
      <w:pPr>
        <w:rPr>
          <w:rFonts w:ascii="Arial" w:hAnsi="Arial" w:cs="Arial"/>
        </w:rPr>
      </w:pPr>
    </w:p>
    <w:p w14:paraId="5974646D" w14:textId="77777777" w:rsidR="00E95D03" w:rsidRPr="00580932" w:rsidRDefault="00E95D03" w:rsidP="009960E6">
      <w:pPr>
        <w:rPr>
          <w:rFonts w:ascii="Arial" w:hAnsi="Arial" w:cs="Arial"/>
        </w:rPr>
      </w:pPr>
    </w:p>
    <w:p w14:paraId="5974646E" w14:textId="77777777" w:rsidR="00E95D03" w:rsidRPr="00580932" w:rsidRDefault="00E95D03" w:rsidP="009960E6">
      <w:pPr>
        <w:rPr>
          <w:rFonts w:ascii="Arial" w:hAnsi="Arial" w:cs="Arial"/>
        </w:rPr>
      </w:pPr>
    </w:p>
    <w:p w14:paraId="5974646F" w14:textId="77777777" w:rsidR="00E95D03" w:rsidRPr="00580932" w:rsidRDefault="00E95D03" w:rsidP="009960E6">
      <w:pPr>
        <w:rPr>
          <w:rFonts w:ascii="Arial" w:hAnsi="Arial" w:cs="Arial"/>
        </w:rPr>
      </w:pPr>
    </w:p>
    <w:p w14:paraId="59746470" w14:textId="77777777" w:rsidR="00E95D03" w:rsidRPr="00580932" w:rsidRDefault="00E95D03" w:rsidP="009960E6">
      <w:pPr>
        <w:rPr>
          <w:rFonts w:ascii="Arial" w:hAnsi="Arial" w:cs="Arial"/>
        </w:rPr>
      </w:pPr>
    </w:p>
    <w:p w14:paraId="59746471" w14:textId="77777777" w:rsidR="00E95D03" w:rsidRPr="00580932" w:rsidRDefault="00E95D03" w:rsidP="009960E6">
      <w:pPr>
        <w:rPr>
          <w:rFonts w:ascii="Arial" w:hAnsi="Arial" w:cs="Arial"/>
        </w:rPr>
      </w:pPr>
    </w:p>
    <w:p w14:paraId="59746472" w14:textId="77777777" w:rsidR="00E95D03" w:rsidRPr="00580932" w:rsidRDefault="00E95D03" w:rsidP="009960E6">
      <w:pPr>
        <w:rPr>
          <w:rFonts w:ascii="Arial" w:hAnsi="Arial" w:cs="Arial"/>
        </w:rPr>
      </w:pPr>
    </w:p>
    <w:p w14:paraId="59746473" w14:textId="77777777" w:rsidR="00E95D03" w:rsidRPr="00580932" w:rsidRDefault="00E95D03" w:rsidP="009960E6">
      <w:pPr>
        <w:rPr>
          <w:rFonts w:ascii="Arial" w:hAnsi="Arial" w:cs="Arial"/>
        </w:rPr>
      </w:pPr>
    </w:p>
    <w:p w14:paraId="59746474" w14:textId="77777777" w:rsidR="00BB2761" w:rsidRPr="00580932" w:rsidRDefault="00BB2761" w:rsidP="009960E6">
      <w:pPr>
        <w:rPr>
          <w:rFonts w:ascii="Arial" w:hAnsi="Arial" w:cs="Arial"/>
        </w:rPr>
      </w:pPr>
    </w:p>
    <w:p w14:paraId="59746475" w14:textId="77777777" w:rsidR="00BB2761" w:rsidRPr="00580932" w:rsidRDefault="00BB2761" w:rsidP="009960E6">
      <w:pPr>
        <w:rPr>
          <w:rFonts w:ascii="Arial" w:hAnsi="Arial" w:cs="Arial"/>
        </w:rPr>
      </w:pPr>
    </w:p>
    <w:p w14:paraId="59746476" w14:textId="77777777" w:rsidR="00BB2761" w:rsidRPr="00580932" w:rsidRDefault="00BB2761" w:rsidP="009960E6">
      <w:pPr>
        <w:rPr>
          <w:rFonts w:ascii="Arial" w:hAnsi="Arial" w:cs="Arial"/>
        </w:rPr>
      </w:pPr>
    </w:p>
    <w:p w14:paraId="59746477" w14:textId="77777777" w:rsidR="00E95D03" w:rsidRPr="00580932" w:rsidRDefault="00E95D03" w:rsidP="009960E6">
      <w:pPr>
        <w:rPr>
          <w:rFonts w:ascii="Arial" w:hAnsi="Arial" w:cs="Arial"/>
        </w:rPr>
      </w:pPr>
    </w:p>
    <w:p w14:paraId="59746478" w14:textId="77777777" w:rsidR="002D03DC" w:rsidRPr="00580932" w:rsidRDefault="002D03DC" w:rsidP="009960E6">
      <w:pPr>
        <w:rPr>
          <w:rFonts w:ascii="Arial" w:hAnsi="Arial" w:cs="Arial"/>
        </w:rPr>
      </w:pPr>
    </w:p>
    <w:p w14:paraId="59746479" w14:textId="77777777" w:rsidR="00346387" w:rsidRPr="00580932" w:rsidRDefault="00FB51F7" w:rsidP="009960E6">
      <w:pPr>
        <w:pStyle w:val="Heading11"/>
        <w:rPr>
          <w:sz w:val="20"/>
          <w:szCs w:val="20"/>
        </w:rPr>
      </w:pPr>
      <w:bookmarkStart w:id="0" w:name="_Toc5791882"/>
      <w:bookmarkStart w:id="1" w:name="_Ref179082659"/>
      <w:bookmarkStart w:id="2" w:name="_Toc271724548"/>
      <w:bookmarkStart w:id="3" w:name="_Toc383532127"/>
      <w:bookmarkStart w:id="4" w:name="_Toc377993032"/>
      <w:bookmarkStart w:id="5" w:name="_Toc378066933"/>
      <w:bookmarkStart w:id="6" w:name="_Toc378079517"/>
      <w:bookmarkStart w:id="7" w:name="_Toc378083867"/>
      <w:bookmarkStart w:id="8" w:name="_Toc378147305"/>
      <w:r w:rsidRPr="00580932">
        <w:rPr>
          <w:sz w:val="20"/>
          <w:szCs w:val="20"/>
        </w:rPr>
        <w:br w:type="page"/>
      </w:r>
      <w:r w:rsidR="00346387" w:rsidRPr="00580932">
        <w:rPr>
          <w:sz w:val="20"/>
          <w:szCs w:val="20"/>
        </w:rPr>
        <w:lastRenderedPageBreak/>
        <w:t>Introdução</w:t>
      </w:r>
      <w:bookmarkEnd w:id="0"/>
      <w:bookmarkEnd w:id="1"/>
      <w:bookmarkEnd w:id="2"/>
      <w:bookmarkEnd w:id="3"/>
    </w:p>
    <w:p w14:paraId="5974647A" w14:textId="77777777" w:rsidR="00346387" w:rsidRPr="00580932" w:rsidRDefault="00346387" w:rsidP="009960E6">
      <w:pPr>
        <w:jc w:val="both"/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tab/>
      </w:r>
    </w:p>
    <w:p w14:paraId="5974647B" w14:textId="77777777" w:rsidR="00346387" w:rsidRPr="00580932" w:rsidRDefault="00346387" w:rsidP="009960E6">
      <w:pPr>
        <w:pStyle w:val="Heading21"/>
      </w:pPr>
      <w:bookmarkStart w:id="9" w:name="_Toc5791883"/>
      <w:bookmarkStart w:id="10" w:name="_Toc271724549"/>
      <w:bookmarkStart w:id="11" w:name="_Toc383532128"/>
      <w:r w:rsidRPr="00580932">
        <w:t>Objetivo</w:t>
      </w:r>
      <w:bookmarkEnd w:id="9"/>
      <w:bookmarkEnd w:id="10"/>
      <w:bookmarkEnd w:id="11"/>
    </w:p>
    <w:p w14:paraId="5974647C" w14:textId="77777777" w:rsidR="00346387" w:rsidRPr="00580932" w:rsidRDefault="00346387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7D" w14:textId="67826D05" w:rsidR="00346387" w:rsidRPr="00580932" w:rsidRDefault="00C1778F" w:rsidP="009960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disponibiliza uma visão geral do projeto referente ao sistema</w:t>
      </w:r>
      <w:r w:rsidR="00F67285">
        <w:rPr>
          <w:rFonts w:ascii="Arial" w:hAnsi="Arial" w:cs="Arial"/>
          <w:sz w:val="20"/>
          <w:szCs w:val="20"/>
        </w:rPr>
        <w:t xml:space="preserve"> de Controle da</w:t>
      </w:r>
      <w:r w:rsidR="00183FB7">
        <w:rPr>
          <w:rFonts w:ascii="Arial" w:hAnsi="Arial" w:cs="Arial"/>
          <w:sz w:val="20"/>
          <w:szCs w:val="20"/>
        </w:rPr>
        <w:t xml:space="preserve"> Câmara de Conciliação</w:t>
      </w:r>
      <w:r>
        <w:rPr>
          <w:rFonts w:ascii="Arial" w:hAnsi="Arial" w:cs="Arial"/>
          <w:sz w:val="20"/>
          <w:szCs w:val="20"/>
        </w:rPr>
        <w:t xml:space="preserve">, ferreamente desenvolvida para facilitar e agilizar </w:t>
      </w:r>
      <w:r w:rsidR="00F67285">
        <w:rPr>
          <w:rFonts w:ascii="Arial" w:hAnsi="Arial" w:cs="Arial"/>
          <w:sz w:val="20"/>
          <w:szCs w:val="20"/>
        </w:rPr>
        <w:t>controle dos serviços prestados, dos documentos e acompanhamentos dos procedimentos jurídicos.</w:t>
      </w:r>
    </w:p>
    <w:p w14:paraId="5974647E" w14:textId="77777777" w:rsidR="00346387" w:rsidRPr="00580932" w:rsidRDefault="00346387" w:rsidP="009960E6">
      <w:pPr>
        <w:jc w:val="both"/>
        <w:rPr>
          <w:rFonts w:ascii="Arial" w:hAnsi="Arial" w:cs="Arial"/>
          <w:sz w:val="20"/>
          <w:szCs w:val="20"/>
        </w:rPr>
      </w:pPr>
    </w:p>
    <w:p w14:paraId="5974647F" w14:textId="77777777" w:rsidR="00346387" w:rsidRPr="00580932" w:rsidRDefault="00346387" w:rsidP="009960E6">
      <w:pPr>
        <w:pStyle w:val="Heading21"/>
      </w:pPr>
      <w:bookmarkStart w:id="12" w:name="_Toc5791884"/>
      <w:bookmarkStart w:id="13" w:name="_Toc271724550"/>
      <w:bookmarkStart w:id="14" w:name="_Toc383532129"/>
      <w:r w:rsidRPr="00580932">
        <w:t>Escopo</w:t>
      </w:r>
      <w:bookmarkEnd w:id="12"/>
      <w:bookmarkEnd w:id="13"/>
      <w:bookmarkEnd w:id="14"/>
    </w:p>
    <w:p w14:paraId="59746480" w14:textId="77777777" w:rsidR="00346387" w:rsidRPr="00580932" w:rsidRDefault="00346387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81" w14:textId="58E6654F" w:rsidR="00346387" w:rsidRPr="00580932" w:rsidRDefault="00C1778F" w:rsidP="009960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visa o desenvolvimento de uma aplicação </w:t>
      </w:r>
      <w:r w:rsidR="00F67285">
        <w:rPr>
          <w:rFonts w:ascii="Arial" w:hAnsi="Arial" w:cs="Arial"/>
          <w:sz w:val="20"/>
          <w:szCs w:val="20"/>
        </w:rPr>
        <w:t xml:space="preserve">para facilitar a gestão dos serviços fornecidos no portal, </w:t>
      </w:r>
      <w:r w:rsidR="0007754A">
        <w:rPr>
          <w:rFonts w:ascii="Arial" w:hAnsi="Arial" w:cs="Arial"/>
          <w:sz w:val="20"/>
          <w:szCs w:val="20"/>
        </w:rPr>
        <w:t>no controle dos documentos cedidos pelos solicitantes</w:t>
      </w:r>
      <w:r w:rsidR="00DA6857">
        <w:rPr>
          <w:rFonts w:ascii="Arial" w:hAnsi="Arial" w:cs="Arial"/>
          <w:sz w:val="20"/>
          <w:szCs w:val="20"/>
        </w:rPr>
        <w:t>, controle de acessos do sistema e no gerenciamento dos usuários</w:t>
      </w:r>
      <w:r w:rsidR="0007754A">
        <w:rPr>
          <w:rFonts w:ascii="Arial" w:hAnsi="Arial" w:cs="Arial"/>
          <w:sz w:val="20"/>
          <w:szCs w:val="20"/>
        </w:rPr>
        <w:t>.</w:t>
      </w:r>
      <w:r w:rsidR="00F67285">
        <w:rPr>
          <w:rFonts w:ascii="Arial" w:hAnsi="Arial" w:cs="Arial"/>
          <w:sz w:val="20"/>
          <w:szCs w:val="20"/>
        </w:rPr>
        <w:t xml:space="preserve"> </w:t>
      </w:r>
    </w:p>
    <w:p w14:paraId="59746482" w14:textId="77777777" w:rsidR="00346387" w:rsidRPr="00580932" w:rsidRDefault="00346387" w:rsidP="009960E6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83" w14:textId="77777777" w:rsidR="009960E6" w:rsidRPr="00580932" w:rsidRDefault="009960E6" w:rsidP="009960E6">
      <w:pPr>
        <w:pStyle w:val="Heading11"/>
        <w:numPr>
          <w:ilvl w:val="0"/>
          <w:numId w:val="0"/>
        </w:numPr>
        <w:rPr>
          <w:sz w:val="20"/>
          <w:szCs w:val="20"/>
        </w:rPr>
      </w:pPr>
      <w:bookmarkStart w:id="15" w:name="_Toc377488472"/>
      <w:bookmarkStart w:id="16" w:name="_Toc377546347"/>
      <w:bookmarkStart w:id="17" w:name="_Toc377660651"/>
      <w:bookmarkStart w:id="18" w:name="_Toc377718046"/>
      <w:bookmarkStart w:id="19" w:name="_Toc377719910"/>
      <w:bookmarkStart w:id="20" w:name="_Toc377743377"/>
      <w:bookmarkStart w:id="21" w:name="_Toc377979760"/>
      <w:bookmarkStart w:id="22" w:name="_Toc377991372"/>
      <w:bookmarkStart w:id="23" w:name="_Toc377993035"/>
      <w:bookmarkStart w:id="24" w:name="_Toc378066936"/>
      <w:bookmarkStart w:id="25" w:name="_Toc378079518"/>
      <w:bookmarkStart w:id="26" w:name="_Toc378083871"/>
      <w:bookmarkStart w:id="27" w:name="_Toc378147306"/>
      <w:bookmarkEnd w:id="4"/>
      <w:bookmarkEnd w:id="5"/>
      <w:bookmarkEnd w:id="6"/>
      <w:bookmarkEnd w:id="7"/>
      <w:bookmarkEnd w:id="8"/>
    </w:p>
    <w:p w14:paraId="59746484" w14:textId="77777777" w:rsidR="009960E6" w:rsidRPr="00580932" w:rsidRDefault="009960E6" w:rsidP="009960E6">
      <w:pPr>
        <w:pStyle w:val="Heading11"/>
        <w:rPr>
          <w:sz w:val="20"/>
          <w:szCs w:val="20"/>
        </w:rPr>
      </w:pPr>
      <w:bookmarkStart w:id="28" w:name="_Toc383532130"/>
      <w:r w:rsidRPr="00580932">
        <w:rPr>
          <w:sz w:val="20"/>
          <w:szCs w:val="20"/>
        </w:rPr>
        <w:t>Requisitos Funcionais</w:t>
      </w:r>
      <w:bookmarkEnd w:id="28"/>
    </w:p>
    <w:p w14:paraId="59746485" w14:textId="77777777" w:rsidR="009960E6" w:rsidRPr="00580932" w:rsidRDefault="009960E6" w:rsidP="009960E6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  <w:gridCol w:w="4335"/>
        <w:gridCol w:w="3831"/>
        <w:gridCol w:w="505"/>
      </w:tblGrid>
      <w:tr w:rsidR="009960E6" w:rsidRPr="00580932" w14:paraId="5974648A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6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7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8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Detalhe 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9" w14:textId="39999797" w:rsidR="009960E6" w:rsidRPr="00580932" w:rsidRDefault="001C0120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</w:t>
            </w:r>
            <w:r w:rsidR="009960E6" w:rsidRPr="005809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960E6" w:rsidRPr="00580932" w14:paraId="5974648F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B" w14:textId="715551BF" w:rsidR="009960E6" w:rsidRPr="001C0120" w:rsidRDefault="00592258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</w:t>
            </w:r>
            <w:r w:rsidR="00C1778F" w:rsidRPr="001C0120">
              <w:rPr>
                <w:rFonts w:ascii="Arial" w:hAnsi="Arial" w:cs="Arial"/>
                <w:sz w:val="18"/>
                <w:szCs w:val="18"/>
              </w:rPr>
              <w:t>F0001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C" w14:textId="69440AC9" w:rsidR="009960E6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Realizar listagem dos agendamentos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D" w14:textId="11DC15F0" w:rsidR="009960E6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disponibilizar uma lista dos agendamentos cadastrados.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E" w14:textId="1F1DB40C" w:rsidR="009960E6" w:rsidRPr="001C0120" w:rsidRDefault="009960E6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1778F" w:rsidRPr="00580932" w14:paraId="31D1A77A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33D4" w14:textId="40A38401" w:rsidR="00C1778F" w:rsidRPr="001C0120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RF0002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0ABB" w14:textId="63B8680D" w:rsidR="00C1778F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Realizar controle dos documentos do solicitante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830C" w14:textId="6002E47A" w:rsidR="00C1778F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permitir o controle dos documentos entregues pelo solicitante.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3868" w14:textId="77777777" w:rsidR="00C1778F" w:rsidRPr="001C0120" w:rsidRDefault="00C1778F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1778F" w:rsidRPr="00580932" w14:paraId="2D06FA43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402C2" w14:textId="0DB7E208" w:rsidR="00C1778F" w:rsidRPr="001C0120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RF0003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A305" w14:textId="209F1CB0" w:rsidR="00C1778F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Permitir gerenciamento dos usuários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C8CB" w14:textId="28C4E9E5" w:rsidR="00C1778F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permitir o gerenciamento dos usuários.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BC49" w14:textId="364E641C" w:rsidR="00C1778F" w:rsidRPr="001C0120" w:rsidRDefault="00C1778F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1778F" w:rsidRPr="00580932" w14:paraId="4994D500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49D6" w14:textId="6DFBD0C3" w:rsidR="00C1778F" w:rsidRPr="001C0120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RF0004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F7BD3" w14:textId="1A9CB757" w:rsidR="00C1778F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Permitir controle de acessos ao sistema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E0266" w14:textId="2C93088B" w:rsidR="00C1778F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permitir o controle de acessos ao sistema.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FE77" w14:textId="77777777" w:rsidR="00C1778F" w:rsidRPr="001C0120" w:rsidRDefault="00C1778F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70DD6" w:rsidRPr="00580932" w14:paraId="3E78168B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97CEF" w14:textId="5331F680" w:rsidR="00970DD6" w:rsidRPr="001C0120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RF0005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D7C8" w14:textId="354551F0" w:rsidR="00970DD6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Realizar modificação de status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F045" w14:textId="4E36051A" w:rsidR="00970DD6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permitir modificação dos status dos agendamentos.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4E06" w14:textId="77777777" w:rsidR="00970DD6" w:rsidRPr="001C0120" w:rsidRDefault="00970DD6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70DD6" w:rsidRPr="00580932" w14:paraId="32978E07" w14:textId="77777777" w:rsidTr="001C0120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95BF3" w14:textId="2267D0AA" w:rsidR="00970DD6" w:rsidRPr="001C0120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RF0006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6A6C" w14:textId="3C3B2301" w:rsidR="00970DD6" w:rsidRPr="001C0120" w:rsidRDefault="00DA6857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Permitir modificação dos agendamentos</w:t>
            </w:r>
          </w:p>
        </w:tc>
        <w:tc>
          <w:tcPr>
            <w:tcW w:w="1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6F80" w14:textId="3068043B" w:rsidR="00970DD6" w:rsidRPr="001C0120" w:rsidRDefault="00121E19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permitir modificação dos agendamentos cadastrados.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592A" w14:textId="77777777" w:rsidR="00970DD6" w:rsidRPr="001C0120" w:rsidRDefault="00970DD6" w:rsidP="0013177D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59746490" w14:textId="77777777" w:rsidR="00883691" w:rsidRPr="00580932" w:rsidRDefault="00883691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1" w14:textId="77777777" w:rsidR="00883691" w:rsidRPr="00580932" w:rsidRDefault="00883691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2" w14:textId="77777777" w:rsidR="00883691" w:rsidRPr="00580932" w:rsidRDefault="00883691" w:rsidP="00883691">
      <w:pPr>
        <w:pStyle w:val="Heading11"/>
        <w:rPr>
          <w:sz w:val="20"/>
          <w:szCs w:val="20"/>
        </w:rPr>
      </w:pPr>
      <w:r w:rsidRPr="00580932">
        <w:rPr>
          <w:sz w:val="20"/>
          <w:szCs w:val="20"/>
        </w:rPr>
        <w:t>Requisitos Não Funcionais</w:t>
      </w:r>
      <w:bookmarkStart w:id="29" w:name="_GoBack"/>
      <w:bookmarkEnd w:id="29"/>
    </w:p>
    <w:p w14:paraId="59746493" w14:textId="77777777" w:rsidR="00883691" w:rsidRPr="00580932" w:rsidRDefault="00883691" w:rsidP="00883691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4316"/>
        <w:gridCol w:w="3820"/>
        <w:gridCol w:w="505"/>
      </w:tblGrid>
      <w:tr w:rsidR="001C0120" w:rsidRPr="00580932" w14:paraId="59746498" w14:textId="77777777" w:rsidTr="001C0120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4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5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6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Detalhe 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7" w14:textId="290BCB43" w:rsidR="00883691" w:rsidRPr="00580932" w:rsidRDefault="001C0120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</w:t>
            </w:r>
          </w:p>
        </w:tc>
      </w:tr>
      <w:tr w:rsidR="001C0120" w:rsidRPr="00580932" w14:paraId="5974649D" w14:textId="77777777" w:rsidTr="001C0120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9" w14:textId="6A817C2E" w:rsidR="00883691" w:rsidRPr="001C0120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RNF0001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A" w14:textId="128AB7F3" w:rsidR="00883691" w:rsidRPr="001C0120" w:rsidRDefault="00121E19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Conexão com Internet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B" w14:textId="346F6EAC" w:rsidR="00883691" w:rsidRPr="001C0120" w:rsidRDefault="00121E19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necessita de internet para funcionar.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C" w14:textId="453ED545" w:rsidR="00883691" w:rsidRPr="001C0120" w:rsidRDefault="00883691" w:rsidP="00DB0831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C0120" w:rsidRPr="00580932" w14:paraId="4EB636ED" w14:textId="77777777" w:rsidTr="001C0120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B3053" w14:textId="5646F08A" w:rsidR="00970DD6" w:rsidRPr="001C0120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RNF0002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C946" w14:textId="219BEDAF" w:rsidR="00970DD6" w:rsidRPr="001C0120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Disponibilidade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7C90" w14:textId="76A8BAAB" w:rsidR="00970DD6" w:rsidRPr="001C0120" w:rsidRDefault="00121E19" w:rsidP="00121E19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Deve funcionar 24 horas por dia, 7 dias por semana.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7CFF" w14:textId="77777777" w:rsidR="00970DD6" w:rsidRPr="001C0120" w:rsidRDefault="00970DD6" w:rsidP="00DB0831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C0120" w:rsidRPr="00580932" w14:paraId="2DDD2D78" w14:textId="77777777" w:rsidTr="001C0120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08B6" w14:textId="47DEA1AD" w:rsidR="00B162DC" w:rsidRPr="001C0120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RFN0003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7" w14:textId="686B1EF8" w:rsidR="00B162DC" w:rsidRPr="001C0120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Tempo de Resposta</w:t>
            </w:r>
            <w:r w:rsidR="00121E19" w:rsidRPr="001C0120">
              <w:rPr>
                <w:rFonts w:ascii="Arial" w:hAnsi="Arial" w:cs="Arial"/>
                <w:sz w:val="18"/>
                <w:szCs w:val="18"/>
              </w:rPr>
              <w:t xml:space="preserve"> do Status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13BB" w14:textId="726D9316" w:rsidR="00B162DC" w:rsidRPr="001C0120" w:rsidRDefault="00B162DC" w:rsidP="00304B77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</w:t>
            </w:r>
            <w:r w:rsidR="00304B77" w:rsidRPr="001C0120">
              <w:rPr>
                <w:rFonts w:ascii="Arial" w:hAnsi="Arial" w:cs="Arial"/>
                <w:sz w:val="18"/>
                <w:szCs w:val="18"/>
              </w:rPr>
              <w:t xml:space="preserve"> deve ter um tempo de resposta de até </w:t>
            </w:r>
            <w:r w:rsidR="00871442" w:rsidRPr="001C0120">
              <w:rPr>
                <w:rFonts w:ascii="Arial" w:hAnsi="Arial" w:cs="Arial"/>
                <w:sz w:val="18"/>
                <w:szCs w:val="18"/>
              </w:rPr>
              <w:t>2</w:t>
            </w:r>
            <w:r w:rsidR="00304B77" w:rsidRPr="001C0120">
              <w:rPr>
                <w:rFonts w:ascii="Arial" w:hAnsi="Arial" w:cs="Arial"/>
                <w:sz w:val="18"/>
                <w:szCs w:val="18"/>
              </w:rPr>
              <w:t xml:space="preserve"> segundos</w:t>
            </w:r>
            <w:r w:rsidRPr="001C012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4B77" w:rsidRPr="001C0120">
              <w:rPr>
                <w:rFonts w:ascii="Arial" w:hAnsi="Arial" w:cs="Arial"/>
                <w:sz w:val="18"/>
                <w:szCs w:val="18"/>
              </w:rPr>
              <w:t>para modificação do Status solicitado.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D83C" w14:textId="77777777" w:rsidR="00B162DC" w:rsidRPr="001C0120" w:rsidRDefault="00B162DC" w:rsidP="00DB0831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C0120" w:rsidRPr="00580932" w14:paraId="102CB61A" w14:textId="77777777" w:rsidTr="001C0120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D0EB" w14:textId="25B10854" w:rsidR="00B162DC" w:rsidRPr="001C0120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RFN0004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9CF0" w14:textId="67DCABD7" w:rsidR="00B162DC" w:rsidRPr="001C0120" w:rsidRDefault="00121E19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Múltiplos Usuários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8DAA" w14:textId="3EC34724" w:rsidR="00B162DC" w:rsidRPr="001C0120" w:rsidRDefault="00121E19" w:rsidP="00121E19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1C0120">
              <w:rPr>
                <w:rFonts w:ascii="Arial" w:hAnsi="Arial" w:cs="Arial"/>
                <w:sz w:val="18"/>
                <w:szCs w:val="18"/>
              </w:rPr>
              <w:t>O sistema deverá suportar acessos de múltiplos usuários e se manter estável.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6A82" w14:textId="77777777" w:rsidR="00B162DC" w:rsidRPr="001C0120" w:rsidRDefault="00B162DC" w:rsidP="00DB0831">
            <w:pPr>
              <w:pStyle w:val="Standard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tbl>
    <w:p w14:paraId="5974649E" w14:textId="77777777" w:rsidR="00E95D03" w:rsidRPr="00580932" w:rsidRDefault="00E95D03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F" w14:textId="77777777" w:rsidR="00BB2761" w:rsidRPr="00580932" w:rsidRDefault="00BB2761" w:rsidP="009960E6">
      <w:pPr>
        <w:pStyle w:val="Standard"/>
        <w:rPr>
          <w:rFonts w:ascii="Arial" w:hAnsi="Arial" w:cs="Arial"/>
          <w:sz w:val="20"/>
          <w:szCs w:val="20"/>
        </w:rPr>
      </w:pPr>
    </w:p>
    <w:sectPr w:rsidR="00BB2761" w:rsidRPr="00580932" w:rsidSect="00996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2F129" w14:textId="77777777" w:rsidR="008004DA" w:rsidRDefault="008004DA" w:rsidP="00BB2761">
      <w:r>
        <w:separator/>
      </w:r>
    </w:p>
  </w:endnote>
  <w:endnote w:type="continuationSeparator" w:id="0">
    <w:p w14:paraId="33E18971" w14:textId="77777777" w:rsidR="008004DA" w:rsidRDefault="008004DA" w:rsidP="00BB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sans-serif">
    <w:altName w:val="Times New Roman"/>
    <w:charset w:val="00"/>
    <w:family w:val="auto"/>
    <w:pitch w:val="default"/>
  </w:font>
  <w:font w:name="Bitstream Vera Sans Mono">
    <w:charset w:val="00"/>
    <w:family w:val="modern"/>
    <w:pitch w:val="fixed"/>
  </w:font>
  <w:font w:name="Droid Sans Fallback">
    <w:charset w:val="00"/>
    <w:family w:val="modern"/>
    <w:pitch w:val="fixed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1F13" w14:textId="77777777" w:rsidR="00871442" w:rsidRDefault="00871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64A9" w14:textId="6445345C" w:rsidR="00BB2761" w:rsidRDefault="00BB2761">
    <w:pPr>
      <w:pStyle w:val="Standard"/>
      <w:pBdr>
        <w:top w:val="single" w:sz="4" w:space="0" w:color="000000"/>
      </w:pBdr>
      <w:spacing w:before="120"/>
      <w:jc w:val="right"/>
    </w:pPr>
    <w:r>
      <w:rPr>
        <w:rFonts w:cs="Arial"/>
        <w:b/>
        <w:i/>
        <w:iCs/>
        <w:sz w:val="16"/>
      </w:rPr>
      <w:t>Pg.</w:t>
    </w:r>
    <w:r>
      <w:rPr>
        <w:rFonts w:eastAsia="Times New Roman"/>
        <w:b/>
        <w:i/>
        <w:iCs/>
        <w:sz w:val="16"/>
      </w:rPr>
      <w:t xml:space="preserve">  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PAGE </w:instrText>
    </w:r>
    <w:r>
      <w:rPr>
        <w:rFonts w:cs="Arial"/>
        <w:b/>
        <w:i/>
        <w:iCs/>
        <w:sz w:val="16"/>
      </w:rPr>
      <w:fldChar w:fldCharType="separate"/>
    </w:r>
    <w:r w:rsidR="00304B77">
      <w:rPr>
        <w:rFonts w:cs="Arial"/>
        <w:b/>
        <w:i/>
        <w:iCs/>
        <w:noProof/>
        <w:sz w:val="16"/>
      </w:rPr>
      <w:t>1</w:t>
    </w:r>
    <w:r>
      <w:rPr>
        <w:rFonts w:cs="Arial"/>
        <w:b/>
        <w:i/>
        <w:iCs/>
        <w:sz w:val="16"/>
      </w:rPr>
      <w:fldChar w:fldCharType="end"/>
    </w:r>
    <w:r>
      <w:rPr>
        <w:rFonts w:cs="Arial"/>
        <w:b/>
        <w:i/>
        <w:iCs/>
        <w:sz w:val="16"/>
      </w:rPr>
      <w:t>/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NUMPAGES \* ARABIC </w:instrText>
    </w:r>
    <w:r>
      <w:rPr>
        <w:rFonts w:cs="Arial"/>
        <w:b/>
        <w:i/>
        <w:iCs/>
        <w:sz w:val="16"/>
      </w:rPr>
      <w:fldChar w:fldCharType="separate"/>
    </w:r>
    <w:r w:rsidR="00304B77">
      <w:rPr>
        <w:rFonts w:cs="Arial"/>
        <w:b/>
        <w:i/>
        <w:iCs/>
        <w:noProof/>
        <w:sz w:val="16"/>
      </w:rPr>
      <w:t>2</w:t>
    </w:r>
    <w:r>
      <w:rPr>
        <w:rFonts w:cs="Arial"/>
        <w:b/>
        <w:i/>
        <w:iCs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BDE1" w14:textId="77777777" w:rsidR="00871442" w:rsidRDefault="00871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09BDE" w14:textId="77777777" w:rsidR="008004DA" w:rsidRDefault="008004DA" w:rsidP="00BB2761">
      <w:r w:rsidRPr="00BB2761">
        <w:rPr>
          <w:color w:val="000000"/>
        </w:rPr>
        <w:separator/>
      </w:r>
    </w:p>
  </w:footnote>
  <w:footnote w:type="continuationSeparator" w:id="0">
    <w:p w14:paraId="54F9C9D5" w14:textId="77777777" w:rsidR="008004DA" w:rsidRDefault="008004DA" w:rsidP="00BB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150B4" w14:textId="77777777" w:rsidR="00871442" w:rsidRDefault="00871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1" w:type="dxa"/>
      <w:tblInd w:w="-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74"/>
      <w:gridCol w:w="5948"/>
      <w:gridCol w:w="1839"/>
    </w:tblGrid>
    <w:tr w:rsidR="000772CC" w14:paraId="597464A7" w14:textId="77777777">
      <w:trPr>
        <w:trHeight w:val="675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4" w14:textId="77777777" w:rsidR="000772CC" w:rsidRPr="000772CC" w:rsidRDefault="000772CC" w:rsidP="000772CC">
          <w:pPr>
            <w:pStyle w:val="TableContentsuser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5" w14:textId="77777777" w:rsidR="00365166" w:rsidRDefault="00365166" w:rsidP="00883691">
          <w:pPr>
            <w:pStyle w:val="Capa"/>
            <w:jc w:val="center"/>
            <w:rPr>
              <w:rFonts w:ascii="Arial" w:hAnsi="Arial"/>
              <w:bCs/>
              <w:color w:val="000000"/>
              <w:sz w:val="28"/>
              <w:szCs w:val="28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</w:rPr>
            <w:t>R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Q</w:t>
          </w:r>
          <w:r w:rsidR="000772CC" w:rsidRPr="000772CC">
            <w:rPr>
              <w:rFonts w:ascii="Arial" w:hAnsi="Arial"/>
              <w:bCs/>
              <w:color w:val="000000"/>
              <w:sz w:val="24"/>
              <w:szCs w:val="24"/>
            </w:rPr>
            <w:t xml:space="preserve"> – 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Requisitos</w:t>
          </w:r>
        </w:p>
      </w:tc>
      <w:tc>
        <w:tcPr>
          <w:tcW w:w="18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7464A6" w14:textId="77777777" w:rsidR="000772CC" w:rsidRPr="000772CC" w:rsidRDefault="000772CC">
          <w:pPr>
            <w:pStyle w:val="Capa"/>
            <w:jc w:val="center"/>
            <w:rPr>
              <w:sz w:val="20"/>
            </w:rPr>
          </w:pPr>
        </w:p>
      </w:tc>
    </w:tr>
  </w:tbl>
  <w:p w14:paraId="597464A8" w14:textId="77777777" w:rsidR="00BB2761" w:rsidRDefault="00BB2761">
    <w:pPr>
      <w:pStyle w:val="Standardus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4561" w14:textId="77777777" w:rsidR="00871442" w:rsidRDefault="00871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4D"/>
    <w:multiLevelType w:val="multilevel"/>
    <w:tmpl w:val="F8CE9CA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68604DB"/>
    <w:multiLevelType w:val="multilevel"/>
    <w:tmpl w:val="E78ED67C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D43D3F"/>
    <w:multiLevelType w:val="multilevel"/>
    <w:tmpl w:val="C4EAF9FA"/>
    <w:styleLink w:val="WW8Num3"/>
    <w:lvl w:ilvl="0">
      <w:start w:val="8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10F4194E"/>
    <w:multiLevelType w:val="multilevel"/>
    <w:tmpl w:val="F24AA866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119E088C"/>
    <w:multiLevelType w:val="multilevel"/>
    <w:tmpl w:val="2EDAB9B8"/>
    <w:styleLink w:val="WWOutlineListStyle1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1A531668"/>
    <w:multiLevelType w:val="multilevel"/>
    <w:tmpl w:val="A7AE3D44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1E3D32E3"/>
    <w:multiLevelType w:val="multilevel"/>
    <w:tmpl w:val="D2524E90"/>
    <w:styleLink w:val="WWOutlineListStyle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1EBD76BF"/>
    <w:multiLevelType w:val="multilevel"/>
    <w:tmpl w:val="B66CD27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20B32A11"/>
    <w:multiLevelType w:val="multilevel"/>
    <w:tmpl w:val="F7EEE94A"/>
    <w:styleLink w:val="Outlin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67F71"/>
    <w:multiLevelType w:val="multilevel"/>
    <w:tmpl w:val="C03C3722"/>
    <w:styleLink w:val="WWOutlineListStyle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2E041BCA"/>
    <w:multiLevelType w:val="multilevel"/>
    <w:tmpl w:val="B2168114"/>
    <w:styleLink w:val="WWOutlineListStyle1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35AE15F6"/>
    <w:multiLevelType w:val="multilevel"/>
    <w:tmpl w:val="57F48F2C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62158DE"/>
    <w:multiLevelType w:val="hybridMultilevel"/>
    <w:tmpl w:val="1C0C74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44071"/>
    <w:multiLevelType w:val="multilevel"/>
    <w:tmpl w:val="D0340A70"/>
    <w:styleLink w:val="WWOutlineListStyle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3A0C2133"/>
    <w:multiLevelType w:val="multilevel"/>
    <w:tmpl w:val="C3BCBB90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3BCF3BB1"/>
    <w:multiLevelType w:val="multilevel"/>
    <w:tmpl w:val="6088B336"/>
    <w:styleLink w:val="WWOutlineListStyle1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3C8E5FD5"/>
    <w:multiLevelType w:val="multilevel"/>
    <w:tmpl w:val="7C60EC40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ED232C7"/>
    <w:multiLevelType w:val="multilevel"/>
    <w:tmpl w:val="6B6229A8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3FE915F1"/>
    <w:multiLevelType w:val="multilevel"/>
    <w:tmpl w:val="E9A039B6"/>
    <w:styleLink w:val="WWNum46"/>
    <w:lvl w:ilvl="0">
      <w:numFmt w:val="bullet"/>
      <w:lvlText w:val="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9" w15:restartNumberingAfterBreak="0">
    <w:nsid w:val="45254DA0"/>
    <w:multiLevelType w:val="multilevel"/>
    <w:tmpl w:val="8954EB82"/>
    <w:styleLink w:val="WW8Num4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47A00FBC"/>
    <w:multiLevelType w:val="multilevel"/>
    <w:tmpl w:val="BCE632DA"/>
    <w:styleLink w:val="WWOutlineListStyle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4D796D55"/>
    <w:multiLevelType w:val="multilevel"/>
    <w:tmpl w:val="6180C5A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50BA4318"/>
    <w:multiLevelType w:val="multilevel"/>
    <w:tmpl w:val="4A2873D4"/>
    <w:styleLink w:val="WW8Num2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5827181B"/>
    <w:multiLevelType w:val="multilevel"/>
    <w:tmpl w:val="FBD47AEE"/>
    <w:styleLink w:val="WW8Num6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 w15:restartNumberingAfterBreak="0">
    <w:nsid w:val="593D3EB6"/>
    <w:multiLevelType w:val="multilevel"/>
    <w:tmpl w:val="40685FB6"/>
    <w:styleLink w:val="WWOutlineListStyle1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 w15:restartNumberingAfterBreak="0">
    <w:nsid w:val="597A67A0"/>
    <w:multiLevelType w:val="multilevel"/>
    <w:tmpl w:val="63E60EC4"/>
    <w:styleLink w:val="WWOutlineListStyle1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 w15:restartNumberingAfterBreak="0">
    <w:nsid w:val="6CEF4D68"/>
    <w:multiLevelType w:val="multilevel"/>
    <w:tmpl w:val="91F04B68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 w15:restartNumberingAfterBreak="0">
    <w:nsid w:val="73B52EC9"/>
    <w:multiLevelType w:val="multilevel"/>
    <w:tmpl w:val="42263DC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77B402FC"/>
    <w:multiLevelType w:val="multilevel"/>
    <w:tmpl w:val="6F66FEA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 w15:restartNumberingAfterBreak="0">
    <w:nsid w:val="79D06822"/>
    <w:multiLevelType w:val="multilevel"/>
    <w:tmpl w:val="50EE2D4E"/>
    <w:styleLink w:val="WWOutlineListStyle21"/>
    <w:lvl w:ilvl="0">
      <w:start w:val="1"/>
      <w:numFmt w:val="decimal"/>
      <w:pStyle w:val="Heading11"/>
      <w:lvlText w:val="%1."/>
      <w:lvlJc w:val="left"/>
    </w:lvl>
    <w:lvl w:ilvl="1">
      <w:start w:val="1"/>
      <w:numFmt w:val="decimal"/>
      <w:pStyle w:val="Heading21"/>
      <w:lvlText w:val="%1.%2."/>
      <w:lvlJc w:val="left"/>
    </w:lvl>
    <w:lvl w:ilvl="2">
      <w:start w:val="1"/>
      <w:numFmt w:val="decimal"/>
      <w:pStyle w:val="Heading31"/>
      <w:lvlText w:val="%1.%2.%3."/>
      <w:lvlJc w:val="left"/>
    </w:lvl>
    <w:lvl w:ilvl="3">
      <w:start w:val="1"/>
      <w:numFmt w:val="decimal"/>
      <w:pStyle w:val="Heading41"/>
      <w:lvlText w:val="%1.%2.%3.%4."/>
      <w:lvlJc w:val="left"/>
    </w:lvl>
    <w:lvl w:ilvl="4">
      <w:start w:val="1"/>
      <w:numFmt w:val="decimal"/>
      <w:pStyle w:val="Heading51"/>
      <w:lvlText w:val="%1.%2.%3.%4.%5."/>
      <w:lvlJc w:val="left"/>
    </w:lvl>
    <w:lvl w:ilvl="5">
      <w:start w:val="1"/>
      <w:numFmt w:val="decimal"/>
      <w:pStyle w:val="Heading61"/>
      <w:lvlText w:val="%1.%2.%3.%4.%5.%6."/>
      <w:lvlJc w:val="left"/>
    </w:lvl>
    <w:lvl w:ilvl="6">
      <w:start w:val="1"/>
      <w:numFmt w:val="decimal"/>
      <w:pStyle w:val="Heading71"/>
      <w:lvlText w:val="%1.%2.%3.%4.%5.%6.%7."/>
      <w:lvlJc w:val="left"/>
    </w:lvl>
    <w:lvl w:ilvl="7">
      <w:start w:val="1"/>
      <w:numFmt w:val="decimal"/>
      <w:pStyle w:val="Heading81"/>
      <w:lvlText w:val="%1.%2.%3.%4.%5.%6.%7.%8."/>
      <w:lvlJc w:val="left"/>
    </w:lvl>
    <w:lvl w:ilvl="8">
      <w:start w:val="1"/>
      <w:numFmt w:val="decimal"/>
      <w:pStyle w:val="Heading91"/>
      <w:lvlText w:val="%1.%2.%3.%4.%5.%6.%7.%8.%9."/>
      <w:lvlJc w:val="left"/>
    </w:lvl>
  </w:abstractNum>
  <w:abstractNum w:abstractNumId="30" w15:restartNumberingAfterBreak="0">
    <w:nsid w:val="7DDD60B5"/>
    <w:multiLevelType w:val="multilevel"/>
    <w:tmpl w:val="9AE81BBA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  <w:num w:numId="2">
    <w:abstractNumId w:val="13"/>
  </w:num>
  <w:num w:numId="3">
    <w:abstractNumId w:val="25"/>
  </w:num>
  <w:num w:numId="4">
    <w:abstractNumId w:val="24"/>
  </w:num>
  <w:num w:numId="5">
    <w:abstractNumId w:val="4"/>
  </w:num>
  <w:num w:numId="6">
    <w:abstractNumId w:val="9"/>
  </w:num>
  <w:num w:numId="7">
    <w:abstractNumId w:val="15"/>
  </w:num>
  <w:num w:numId="8">
    <w:abstractNumId w:val="20"/>
  </w:num>
  <w:num w:numId="9">
    <w:abstractNumId w:val="10"/>
  </w:num>
  <w:num w:numId="10">
    <w:abstractNumId w:val="14"/>
  </w:num>
  <w:num w:numId="11">
    <w:abstractNumId w:val="6"/>
  </w:num>
  <w:num w:numId="12">
    <w:abstractNumId w:val="17"/>
  </w:num>
  <w:num w:numId="13">
    <w:abstractNumId w:val="11"/>
  </w:num>
  <w:num w:numId="14">
    <w:abstractNumId w:val="3"/>
  </w:num>
  <w:num w:numId="15">
    <w:abstractNumId w:val="26"/>
  </w:num>
  <w:num w:numId="16">
    <w:abstractNumId w:val="7"/>
  </w:num>
  <w:num w:numId="17">
    <w:abstractNumId w:val="30"/>
  </w:num>
  <w:num w:numId="18">
    <w:abstractNumId w:val="5"/>
  </w:num>
  <w:num w:numId="19">
    <w:abstractNumId w:val="27"/>
  </w:num>
  <w:num w:numId="20">
    <w:abstractNumId w:val="16"/>
  </w:num>
  <w:num w:numId="21">
    <w:abstractNumId w:val="1"/>
  </w:num>
  <w:num w:numId="22">
    <w:abstractNumId w:val="0"/>
  </w:num>
  <w:num w:numId="23">
    <w:abstractNumId w:val="28"/>
  </w:num>
  <w:num w:numId="24">
    <w:abstractNumId w:val="22"/>
  </w:num>
  <w:num w:numId="25">
    <w:abstractNumId w:val="2"/>
  </w:num>
  <w:num w:numId="26">
    <w:abstractNumId w:val="19"/>
  </w:num>
  <w:num w:numId="27">
    <w:abstractNumId w:val="21"/>
  </w:num>
  <w:num w:numId="28">
    <w:abstractNumId w:val="23"/>
  </w:num>
  <w:num w:numId="29">
    <w:abstractNumId w:val="18"/>
  </w:num>
  <w:num w:numId="30">
    <w:abstractNumId w:val="8"/>
  </w:num>
  <w:num w:numId="31">
    <w:abstractNumId w:val="12"/>
  </w:num>
  <w:num w:numId="32">
    <w:abstractNumId w:val="29"/>
  </w:num>
  <w:num w:numId="33">
    <w:abstractNumId w:val="29"/>
  </w:num>
  <w:num w:numId="34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1"/>
    <w:rsid w:val="00002081"/>
    <w:rsid w:val="00010575"/>
    <w:rsid w:val="00011811"/>
    <w:rsid w:val="000772CC"/>
    <w:rsid w:val="0007754A"/>
    <w:rsid w:val="00083400"/>
    <w:rsid w:val="00097B0F"/>
    <w:rsid w:val="000C22A9"/>
    <w:rsid w:val="000C37BD"/>
    <w:rsid w:val="00104D02"/>
    <w:rsid w:val="00121E19"/>
    <w:rsid w:val="0013177D"/>
    <w:rsid w:val="00183FB7"/>
    <w:rsid w:val="001847E4"/>
    <w:rsid w:val="00186278"/>
    <w:rsid w:val="001C0120"/>
    <w:rsid w:val="00205F82"/>
    <w:rsid w:val="00225987"/>
    <w:rsid w:val="00247CF6"/>
    <w:rsid w:val="00252B5F"/>
    <w:rsid w:val="002B38C2"/>
    <w:rsid w:val="002D03DC"/>
    <w:rsid w:val="0030287B"/>
    <w:rsid w:val="00304B77"/>
    <w:rsid w:val="00332D80"/>
    <w:rsid w:val="00346387"/>
    <w:rsid w:val="00365166"/>
    <w:rsid w:val="00367BBD"/>
    <w:rsid w:val="003B1E5F"/>
    <w:rsid w:val="003F730F"/>
    <w:rsid w:val="00413077"/>
    <w:rsid w:val="0042562D"/>
    <w:rsid w:val="00440078"/>
    <w:rsid w:val="0044410E"/>
    <w:rsid w:val="004632AB"/>
    <w:rsid w:val="00471005"/>
    <w:rsid w:val="004D40AA"/>
    <w:rsid w:val="004E5DF2"/>
    <w:rsid w:val="0054684E"/>
    <w:rsid w:val="00580932"/>
    <w:rsid w:val="00592258"/>
    <w:rsid w:val="005F3149"/>
    <w:rsid w:val="005F4C0F"/>
    <w:rsid w:val="00643AF9"/>
    <w:rsid w:val="00663265"/>
    <w:rsid w:val="006808B1"/>
    <w:rsid w:val="006B7D8E"/>
    <w:rsid w:val="006D11C8"/>
    <w:rsid w:val="007644BE"/>
    <w:rsid w:val="007B588E"/>
    <w:rsid w:val="008004DA"/>
    <w:rsid w:val="00823244"/>
    <w:rsid w:val="00832308"/>
    <w:rsid w:val="00871442"/>
    <w:rsid w:val="00883691"/>
    <w:rsid w:val="0089213F"/>
    <w:rsid w:val="008A5A50"/>
    <w:rsid w:val="008D018A"/>
    <w:rsid w:val="008E0EAB"/>
    <w:rsid w:val="008F40B8"/>
    <w:rsid w:val="009144DB"/>
    <w:rsid w:val="0093208C"/>
    <w:rsid w:val="00970DD6"/>
    <w:rsid w:val="009960E6"/>
    <w:rsid w:val="009E2C71"/>
    <w:rsid w:val="00A66B9A"/>
    <w:rsid w:val="00A814EC"/>
    <w:rsid w:val="00AA55A7"/>
    <w:rsid w:val="00AF1A84"/>
    <w:rsid w:val="00B0743C"/>
    <w:rsid w:val="00B07F60"/>
    <w:rsid w:val="00B162DC"/>
    <w:rsid w:val="00BB2761"/>
    <w:rsid w:val="00BC4068"/>
    <w:rsid w:val="00BD6C8E"/>
    <w:rsid w:val="00C1778F"/>
    <w:rsid w:val="00C77713"/>
    <w:rsid w:val="00C9006E"/>
    <w:rsid w:val="00C96EC7"/>
    <w:rsid w:val="00CB3962"/>
    <w:rsid w:val="00CC39F0"/>
    <w:rsid w:val="00CD0C5D"/>
    <w:rsid w:val="00CF3B81"/>
    <w:rsid w:val="00CF7EE6"/>
    <w:rsid w:val="00D03D78"/>
    <w:rsid w:val="00D2593F"/>
    <w:rsid w:val="00D27C8D"/>
    <w:rsid w:val="00D4643C"/>
    <w:rsid w:val="00D53E13"/>
    <w:rsid w:val="00D643B6"/>
    <w:rsid w:val="00D87173"/>
    <w:rsid w:val="00DA6857"/>
    <w:rsid w:val="00DB0831"/>
    <w:rsid w:val="00DB656D"/>
    <w:rsid w:val="00DE1262"/>
    <w:rsid w:val="00E22E9E"/>
    <w:rsid w:val="00E3593A"/>
    <w:rsid w:val="00E52997"/>
    <w:rsid w:val="00E95D03"/>
    <w:rsid w:val="00ED39E0"/>
    <w:rsid w:val="00ED5B19"/>
    <w:rsid w:val="00F06357"/>
    <w:rsid w:val="00F16AB3"/>
    <w:rsid w:val="00F175B8"/>
    <w:rsid w:val="00F6654A"/>
    <w:rsid w:val="00F67285"/>
    <w:rsid w:val="00F83186"/>
    <w:rsid w:val="00FB51F7"/>
    <w:rsid w:val="00FD6610"/>
    <w:rsid w:val="00FD6658"/>
    <w:rsid w:val="00FE2CE6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46441"/>
  <w15:chartTrackingRefBased/>
  <w15:docId w15:val="{2F276909-F8BC-46E3-985F-A076BF4E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Standard"/>
    <w:next w:val="Standard"/>
    <w:link w:val="Heading1Char1"/>
    <w:qFormat/>
    <w:rsid w:val="00E95D03"/>
    <w:pPr>
      <w:keepNext/>
      <w:keepLines/>
      <w:numPr>
        <w:numId w:val="30"/>
      </w:numPr>
      <w:spacing w:before="480"/>
      <w:outlineLvl w:val="0"/>
    </w:pPr>
    <w:rPr>
      <w:rFonts w:ascii="Arial" w:eastAsia="Times New Roman" w:hAnsi="Arial" w:cs="Arial"/>
      <w:b/>
      <w:bCs/>
      <w:color w:val="000000"/>
      <w:sz w:val="28"/>
      <w:szCs w:val="25"/>
      <w:lang w:val="x-none"/>
    </w:rPr>
  </w:style>
  <w:style w:type="paragraph" w:styleId="Heading2">
    <w:name w:val="heading 2"/>
    <w:basedOn w:val="Heading1"/>
    <w:next w:val="Textbody"/>
    <w:link w:val="Heading2Char"/>
    <w:qFormat/>
    <w:rsid w:val="00E95D03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"/>
    <w:next w:val="Textbody"/>
    <w:link w:val="Heading3Char"/>
    <w:qFormat/>
    <w:rsid w:val="00E95D03"/>
    <w:pPr>
      <w:numPr>
        <w:ilvl w:val="2"/>
        <w:numId w:val="30"/>
      </w:numPr>
      <w:outlineLvl w:val="2"/>
    </w:pPr>
    <w:rPr>
      <w:rFonts w:eastAsia="Microsoft YaHei" w:cs="Mang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1">
    <w:name w:val="WW_OutlineListStyle_21"/>
    <w:basedOn w:val="NoList"/>
    <w:rsid w:val="00BB2761"/>
    <w:pPr>
      <w:numPr>
        <w:numId w:val="32"/>
      </w:numPr>
    </w:pPr>
  </w:style>
  <w:style w:type="paragraph" w:customStyle="1" w:styleId="Heading11">
    <w:name w:val="Heading 11"/>
    <w:basedOn w:val="Standard"/>
    <w:next w:val="Standard"/>
    <w:rsid w:val="00BB2761"/>
    <w:pPr>
      <w:keepNext/>
      <w:keepLines/>
      <w:numPr>
        <w:numId w:val="1"/>
      </w:numPr>
      <w:jc w:val="both"/>
      <w:outlineLvl w:val="0"/>
    </w:pPr>
    <w:rPr>
      <w:rFonts w:ascii="Arial" w:eastAsia="Times New Roman" w:hAnsi="Arial" w:cs="Arial"/>
      <w:b/>
      <w:bCs/>
      <w:color w:val="000000"/>
      <w:sz w:val="28"/>
      <w:szCs w:val="25"/>
    </w:rPr>
  </w:style>
  <w:style w:type="paragraph" w:customStyle="1" w:styleId="Heading21">
    <w:name w:val="Heading 21"/>
    <w:basedOn w:val="Heading11"/>
    <w:next w:val="Textbody"/>
    <w:rsid w:val="00BB2761"/>
    <w:pPr>
      <w:numPr>
        <w:ilvl w:val="1"/>
      </w:numPr>
      <w:outlineLvl w:val="1"/>
    </w:pPr>
    <w:rPr>
      <w:sz w:val="20"/>
      <w:szCs w:val="20"/>
    </w:rPr>
  </w:style>
  <w:style w:type="paragraph" w:customStyle="1" w:styleId="Heading31">
    <w:name w:val="Heading 31"/>
    <w:basedOn w:val="Heading"/>
    <w:next w:val="Textbody"/>
    <w:rsid w:val="00BB2761"/>
    <w:pPr>
      <w:numPr>
        <w:ilvl w:val="2"/>
        <w:numId w:val="1"/>
      </w:numPr>
      <w:spacing w:before="0" w:after="0"/>
      <w:jc w:val="both"/>
      <w:outlineLvl w:val="2"/>
    </w:pPr>
    <w:rPr>
      <w:b/>
      <w:bCs/>
    </w:rPr>
  </w:style>
  <w:style w:type="paragraph" w:customStyle="1" w:styleId="Heading41">
    <w:name w:val="Heading 41"/>
    <w:basedOn w:val="Heading"/>
    <w:next w:val="Textbody"/>
    <w:rsid w:val="00BB2761"/>
    <w:pPr>
      <w:numPr>
        <w:ilvl w:val="3"/>
        <w:numId w:val="1"/>
      </w:numPr>
      <w:spacing w:before="0" w:after="0"/>
      <w:jc w:val="both"/>
      <w:outlineLvl w:val="3"/>
    </w:pPr>
    <w:rPr>
      <w:b/>
      <w:bCs/>
      <w:i/>
      <w:iCs/>
      <w:sz w:val="18"/>
    </w:rPr>
  </w:style>
  <w:style w:type="paragraph" w:customStyle="1" w:styleId="Heading51">
    <w:name w:val="Heading 51"/>
    <w:basedOn w:val="Heading"/>
    <w:next w:val="Textbody"/>
    <w:rsid w:val="00BB2761"/>
    <w:pPr>
      <w:numPr>
        <w:ilvl w:val="4"/>
        <w:numId w:val="1"/>
      </w:numPr>
      <w:spacing w:before="0" w:after="0"/>
      <w:jc w:val="both"/>
      <w:outlineLvl w:val="4"/>
    </w:pPr>
    <w:rPr>
      <w:b/>
      <w:bCs/>
      <w:sz w:val="18"/>
    </w:rPr>
  </w:style>
  <w:style w:type="paragraph" w:customStyle="1" w:styleId="Heading61">
    <w:name w:val="Heading 61"/>
    <w:basedOn w:val="Heading"/>
    <w:next w:val="Textbody"/>
    <w:rsid w:val="00BB2761"/>
    <w:pPr>
      <w:numPr>
        <w:ilvl w:val="5"/>
        <w:numId w:val="1"/>
      </w:numPr>
      <w:spacing w:before="0" w:after="0"/>
      <w:jc w:val="both"/>
      <w:outlineLvl w:val="5"/>
    </w:pPr>
    <w:rPr>
      <w:b/>
      <w:bCs/>
      <w:sz w:val="18"/>
    </w:rPr>
  </w:style>
  <w:style w:type="paragraph" w:customStyle="1" w:styleId="Heading71">
    <w:name w:val="Heading 71"/>
    <w:basedOn w:val="Heading"/>
    <w:next w:val="Textbody"/>
    <w:rsid w:val="00BB2761"/>
    <w:pPr>
      <w:numPr>
        <w:ilvl w:val="6"/>
        <w:numId w:val="1"/>
      </w:numPr>
      <w:spacing w:before="0" w:after="0"/>
      <w:jc w:val="both"/>
      <w:outlineLvl w:val="6"/>
    </w:pPr>
    <w:rPr>
      <w:b/>
      <w:bCs/>
      <w:sz w:val="18"/>
    </w:rPr>
  </w:style>
  <w:style w:type="paragraph" w:customStyle="1" w:styleId="Heading81">
    <w:name w:val="Heading 81"/>
    <w:basedOn w:val="Heading"/>
    <w:next w:val="Textbody"/>
    <w:rsid w:val="00BB2761"/>
    <w:pPr>
      <w:numPr>
        <w:ilvl w:val="7"/>
        <w:numId w:val="1"/>
      </w:numPr>
      <w:spacing w:before="0" w:after="0"/>
      <w:jc w:val="both"/>
      <w:outlineLvl w:val="7"/>
    </w:pPr>
    <w:rPr>
      <w:b/>
      <w:bCs/>
      <w:sz w:val="18"/>
    </w:rPr>
  </w:style>
  <w:style w:type="paragraph" w:customStyle="1" w:styleId="Heading91">
    <w:name w:val="Heading 91"/>
    <w:basedOn w:val="Heading"/>
    <w:next w:val="Textbody"/>
    <w:rsid w:val="00BB2761"/>
    <w:pPr>
      <w:numPr>
        <w:ilvl w:val="8"/>
        <w:numId w:val="1"/>
      </w:numPr>
      <w:spacing w:before="0" w:after="0"/>
      <w:jc w:val="both"/>
      <w:outlineLvl w:val="8"/>
    </w:pPr>
    <w:rPr>
      <w:b/>
      <w:bCs/>
      <w:sz w:val="18"/>
    </w:rPr>
  </w:style>
  <w:style w:type="paragraph" w:customStyle="1" w:styleId="Standard">
    <w:name w:val="Standard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BB2761"/>
    <w:pPr>
      <w:spacing w:line="360" w:lineRule="auto"/>
      <w:ind w:firstLine="850"/>
      <w:jc w:val="both"/>
    </w:pPr>
  </w:style>
  <w:style w:type="paragraph" w:styleId="List">
    <w:name w:val="List"/>
    <w:basedOn w:val="Textbodyuser"/>
    <w:rsid w:val="00BB2761"/>
    <w:rPr>
      <w:rFonts w:cs="Tahoma"/>
    </w:rPr>
  </w:style>
  <w:style w:type="paragraph" w:customStyle="1" w:styleId="Caption1">
    <w:name w:val="Caption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B2761"/>
    <w:pPr>
      <w:suppressLineNumbers/>
    </w:pPr>
    <w:rPr>
      <w:rFonts w:cs="Tahoma"/>
    </w:rPr>
  </w:style>
  <w:style w:type="paragraph" w:customStyle="1" w:styleId="Standarduser">
    <w:name w:val="Standard (user)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BB2761"/>
    <w:pPr>
      <w:spacing w:after="120"/>
    </w:pPr>
  </w:style>
  <w:style w:type="paragraph" w:customStyle="1" w:styleId="Ttulo1">
    <w:name w:val="Título1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Titleuser">
    <w:name w:val="Title (user)"/>
    <w:basedOn w:val="Standarduser"/>
    <w:next w:val="Textbodyuser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itle">
    <w:name w:val="Subtitle"/>
    <w:basedOn w:val="Ttulo1"/>
    <w:next w:val="Textbody"/>
    <w:qFormat/>
    <w:rsid w:val="00BB2761"/>
    <w:pPr>
      <w:jc w:val="center"/>
    </w:pPr>
    <w:rPr>
      <w:i/>
      <w:iCs/>
    </w:rPr>
  </w:style>
  <w:style w:type="paragraph" w:customStyle="1" w:styleId="Captionuser">
    <w:name w:val="Caption (user)"/>
    <w:basedOn w:val="Standarduser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user"/>
    <w:rsid w:val="00BB2761"/>
    <w:pPr>
      <w:suppressLineNumbers/>
    </w:pPr>
    <w:rPr>
      <w:rFonts w:cs="Tahoma"/>
    </w:rPr>
  </w:style>
  <w:style w:type="paragraph" w:customStyle="1" w:styleId="Header1">
    <w:name w:val="Header1"/>
    <w:basedOn w:val="Standarduser"/>
    <w:rsid w:val="00BB2761"/>
    <w:pPr>
      <w:suppressLineNumbers/>
    </w:pPr>
  </w:style>
  <w:style w:type="paragraph" w:customStyle="1" w:styleId="TableContentsuser">
    <w:name w:val="Table Contents (user)"/>
    <w:basedOn w:val="Standarduser"/>
    <w:rsid w:val="00BB2761"/>
    <w:pPr>
      <w:suppressLineNumbers/>
    </w:pPr>
  </w:style>
  <w:style w:type="paragraph" w:customStyle="1" w:styleId="Headeruser">
    <w:name w:val="Header (user)"/>
    <w:basedOn w:val="Standard"/>
    <w:rsid w:val="00BB2761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BalloonText">
    <w:name w:val="Balloon Text"/>
    <w:basedOn w:val="Standard"/>
    <w:rsid w:val="00BB2761"/>
    <w:rPr>
      <w:rFonts w:ascii="Tahoma" w:hAnsi="Tahoma" w:cs="Mangal"/>
      <w:sz w:val="16"/>
      <w:szCs w:val="14"/>
    </w:rPr>
  </w:style>
  <w:style w:type="paragraph" w:styleId="TOCHeading">
    <w:name w:val="TOC Heading"/>
    <w:basedOn w:val="Heading11"/>
    <w:next w:val="Standard"/>
    <w:qFormat/>
    <w:rsid w:val="00BB2761"/>
    <w:pPr>
      <w:widowControl/>
      <w:suppressAutoHyphens w:val="0"/>
      <w:spacing w:line="276" w:lineRule="auto"/>
      <w:textAlignment w:val="auto"/>
    </w:pPr>
    <w:rPr>
      <w:rFonts w:cs="Times New Roman"/>
      <w:szCs w:val="28"/>
      <w:lang w:bidi="ar-SA"/>
    </w:rPr>
  </w:style>
  <w:style w:type="paragraph" w:customStyle="1" w:styleId="Contents2">
    <w:name w:val="Contents 2"/>
    <w:basedOn w:val="Standard"/>
    <w:next w:val="Standard"/>
    <w:rsid w:val="00BB2761"/>
    <w:pPr>
      <w:widowControl/>
      <w:tabs>
        <w:tab w:val="right" w:pos="9858"/>
      </w:tabs>
      <w:suppressAutoHyphens w:val="0"/>
      <w:ind w:left="22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1">
    <w:name w:val="Contents 1"/>
    <w:basedOn w:val="Standard"/>
    <w:next w:val="Standard"/>
    <w:rsid w:val="00BB2761"/>
    <w:pPr>
      <w:widowControl/>
      <w:tabs>
        <w:tab w:val="right" w:pos="9638"/>
      </w:tabs>
      <w:suppressAutoHyphens w:val="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3">
    <w:name w:val="Contents 3"/>
    <w:basedOn w:val="Standard"/>
    <w:next w:val="Standard"/>
    <w:rsid w:val="00BB2761"/>
    <w:pPr>
      <w:widowControl/>
      <w:tabs>
        <w:tab w:val="right" w:pos="10078"/>
      </w:tabs>
      <w:suppressAutoHyphens w:val="0"/>
      <w:ind w:left="44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dodetabela">
    <w:name w:val="Conteúdo de tabela"/>
    <w:basedOn w:val="Standard"/>
    <w:rsid w:val="00BB2761"/>
    <w:pPr>
      <w:suppressLineNumbers/>
    </w:pPr>
  </w:style>
  <w:style w:type="paragraph" w:customStyle="1" w:styleId="TableContents">
    <w:name w:val="Table Contents"/>
    <w:basedOn w:val="Standard"/>
    <w:rsid w:val="00BB2761"/>
    <w:pPr>
      <w:suppressLineNumbers/>
    </w:pPr>
    <w:rPr>
      <w:rFonts w:ascii="Arial, sans-serif" w:hAnsi="Arial, sans-serif"/>
      <w:sz w:val="20"/>
    </w:rPr>
  </w:style>
  <w:style w:type="paragraph" w:customStyle="1" w:styleId="TableHeading">
    <w:name w:val="Table Heading"/>
    <w:basedOn w:val="Contedodetabela"/>
    <w:rsid w:val="00BB2761"/>
    <w:pPr>
      <w:jc w:val="center"/>
    </w:pPr>
    <w:rPr>
      <w:b/>
      <w:bCs/>
    </w:rPr>
  </w:style>
  <w:style w:type="paragraph" w:customStyle="1" w:styleId="Footer1">
    <w:name w:val="Footer1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Contents4">
    <w:name w:val="Contents 4"/>
    <w:basedOn w:val="Index"/>
    <w:rsid w:val="00BB2761"/>
    <w:pPr>
      <w:tabs>
        <w:tab w:val="right" w:leader="dot" w:pos="10487"/>
      </w:tabs>
      <w:ind w:left="849"/>
    </w:pPr>
    <w:rPr>
      <w:rFonts w:ascii="Arial" w:hAnsi="Arial"/>
      <w:sz w:val="18"/>
    </w:rPr>
  </w:style>
  <w:style w:type="paragraph" w:customStyle="1" w:styleId="Contents5">
    <w:name w:val="Contents 5"/>
    <w:basedOn w:val="Index"/>
    <w:rsid w:val="00BB2761"/>
    <w:pPr>
      <w:tabs>
        <w:tab w:val="right" w:leader="dot" w:pos="10770"/>
      </w:tabs>
      <w:ind w:left="1132"/>
    </w:pPr>
    <w:rPr>
      <w:rFonts w:ascii="Arial" w:hAnsi="Arial"/>
      <w:sz w:val="18"/>
    </w:rPr>
  </w:style>
  <w:style w:type="paragraph" w:customStyle="1" w:styleId="Contents6">
    <w:name w:val="Contents 6"/>
    <w:basedOn w:val="Index"/>
    <w:rsid w:val="00BB2761"/>
    <w:pPr>
      <w:tabs>
        <w:tab w:val="left" w:leader="dot" w:pos="8218"/>
      </w:tabs>
      <w:ind w:left="1415"/>
    </w:pPr>
    <w:rPr>
      <w:rFonts w:ascii="Arial" w:hAnsi="Arial"/>
      <w:sz w:val="18"/>
    </w:rPr>
  </w:style>
  <w:style w:type="paragraph" w:customStyle="1" w:styleId="Contents7">
    <w:name w:val="Contents 7"/>
    <w:basedOn w:val="Index"/>
    <w:rsid w:val="00BB2761"/>
    <w:pPr>
      <w:tabs>
        <w:tab w:val="right" w:leader="dot" w:pos="11336"/>
      </w:tabs>
      <w:ind w:left="1698"/>
    </w:pPr>
    <w:rPr>
      <w:rFonts w:ascii="Arial" w:hAnsi="Arial"/>
      <w:sz w:val="18"/>
    </w:rPr>
  </w:style>
  <w:style w:type="paragraph" w:customStyle="1" w:styleId="Contents8">
    <w:name w:val="Contents 8"/>
    <w:basedOn w:val="Index"/>
    <w:rsid w:val="00BB2761"/>
    <w:pPr>
      <w:tabs>
        <w:tab w:val="right" w:leader="dot" w:pos="11619"/>
      </w:tabs>
      <w:ind w:left="1981"/>
    </w:pPr>
    <w:rPr>
      <w:rFonts w:ascii="Arial" w:hAnsi="Arial"/>
      <w:sz w:val="18"/>
    </w:rPr>
  </w:style>
  <w:style w:type="paragraph" w:customStyle="1" w:styleId="Contents9">
    <w:name w:val="Contents 9"/>
    <w:basedOn w:val="Index"/>
    <w:rsid w:val="00BB2761"/>
    <w:pPr>
      <w:tabs>
        <w:tab w:val="right" w:leader="dot" w:pos="11902"/>
      </w:tabs>
      <w:ind w:left="2264"/>
    </w:pPr>
    <w:rPr>
      <w:rFonts w:ascii="Arial" w:hAnsi="Arial"/>
      <w:sz w:val="18"/>
    </w:rPr>
  </w:style>
  <w:style w:type="paragraph" w:customStyle="1" w:styleId="Contents10">
    <w:name w:val="Contents 10"/>
    <w:basedOn w:val="Index"/>
    <w:rsid w:val="00BB2761"/>
    <w:pPr>
      <w:tabs>
        <w:tab w:val="right" w:leader="dot" w:pos="12185"/>
      </w:tabs>
      <w:ind w:left="2547"/>
    </w:pPr>
    <w:rPr>
      <w:rFonts w:ascii="Arial" w:hAnsi="Arial"/>
      <w:sz w:val="18"/>
    </w:rPr>
  </w:style>
  <w:style w:type="paragraph" w:styleId="PlainText">
    <w:name w:val="Plain Text"/>
    <w:basedOn w:val="Standard"/>
    <w:rsid w:val="00BB2761"/>
    <w:pPr>
      <w:suppressAutoHyphens w:val="0"/>
      <w:autoSpaceDE w:val="0"/>
      <w:textAlignment w:val="auto"/>
    </w:pPr>
    <w:rPr>
      <w:rFonts w:ascii="Courier New" w:eastAsia="Times New Roman" w:hAnsi="Courier New" w:cs="Courier New"/>
      <w:color w:val="000000"/>
      <w:sz w:val="20"/>
      <w:szCs w:val="20"/>
      <w:lang w:val="pt-PT" w:bidi="ar-SA"/>
    </w:rPr>
  </w:style>
  <w:style w:type="paragraph" w:customStyle="1" w:styleId="PreformattedText">
    <w:name w:val="Preformatted Text"/>
    <w:basedOn w:val="Standard"/>
    <w:rsid w:val="00BB2761"/>
    <w:rPr>
      <w:rFonts w:ascii="Bitstream Vera Sans Mono" w:eastAsia="Droid Sans Fallback" w:hAnsi="Bitstream Vera Sans Mono" w:cs="Bitstream Vera Sans Mono"/>
      <w:sz w:val="20"/>
      <w:szCs w:val="20"/>
    </w:rPr>
  </w:style>
  <w:style w:type="paragraph" w:customStyle="1" w:styleId="Capa">
    <w:name w:val="Capa"/>
    <w:basedOn w:val="Standard"/>
    <w:rsid w:val="00BB2761"/>
    <w:pPr>
      <w:jc w:val="right"/>
    </w:pPr>
    <w:rPr>
      <w:rFonts w:ascii="Arial Black" w:eastAsia="Times New Roman" w:hAnsi="Arial Black"/>
      <w:b/>
      <w:sz w:val="56"/>
      <w:szCs w:val="20"/>
      <w:lang w:eastAsia="pt-BR"/>
    </w:rPr>
  </w:style>
  <w:style w:type="paragraph" w:styleId="ListParagraph">
    <w:name w:val="List Paragraph"/>
    <w:basedOn w:val="Standard"/>
    <w:qFormat/>
    <w:rsid w:val="00BB2761"/>
    <w:pPr>
      <w:ind w:left="720"/>
    </w:pPr>
  </w:style>
  <w:style w:type="paragraph" w:customStyle="1" w:styleId="Table">
    <w:name w:val="Table"/>
    <w:basedOn w:val="Caption1"/>
    <w:rsid w:val="00BB2761"/>
  </w:style>
  <w:style w:type="paragraph" w:customStyle="1" w:styleId="Heading10">
    <w:name w:val="Heading 10"/>
    <w:basedOn w:val="Heading"/>
    <w:next w:val="Textbody"/>
    <w:rsid w:val="00BB2761"/>
    <w:pPr>
      <w:spacing w:before="0" w:after="0"/>
      <w:jc w:val="both"/>
    </w:pPr>
    <w:rPr>
      <w:b/>
      <w:bCs/>
      <w:sz w:val="18"/>
    </w:rPr>
  </w:style>
  <w:style w:type="paragraph" w:customStyle="1" w:styleId="Semttulo1">
    <w:name w:val="Sem título1"/>
    <w:basedOn w:val="Contents6"/>
    <w:rsid w:val="00BB2761"/>
  </w:style>
  <w:style w:type="paragraph" w:styleId="Signature">
    <w:name w:val="Signature"/>
    <w:basedOn w:val="Standard"/>
    <w:rsid w:val="00BB2761"/>
    <w:pPr>
      <w:suppressLineNumbers/>
    </w:pPr>
  </w:style>
  <w:style w:type="paragraph" w:customStyle="1" w:styleId="Bibliography1">
    <w:name w:val="Bibliography 1"/>
    <w:basedOn w:val="Index"/>
    <w:rsid w:val="00BB2761"/>
    <w:pPr>
      <w:tabs>
        <w:tab w:val="right" w:leader="dot" w:pos="9638"/>
      </w:tabs>
    </w:pPr>
  </w:style>
  <w:style w:type="paragraph" w:customStyle="1" w:styleId="Headerright">
    <w:name w:val="Header righ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List1Cont">
    <w:name w:val="List 1 Cont."/>
    <w:basedOn w:val="List"/>
    <w:rsid w:val="00BB2761"/>
    <w:pPr>
      <w:ind w:left="360"/>
    </w:pPr>
  </w:style>
  <w:style w:type="paragraph" w:customStyle="1" w:styleId="Hangingindent">
    <w:name w:val="Hanging indent"/>
    <w:basedOn w:val="Textbody"/>
    <w:rsid w:val="00BB2761"/>
    <w:pPr>
      <w:tabs>
        <w:tab w:val="left" w:pos="567"/>
      </w:tabs>
      <w:ind w:left="567" w:hanging="283"/>
    </w:pPr>
  </w:style>
  <w:style w:type="paragraph" w:customStyle="1" w:styleId="Quotations">
    <w:name w:val="Quotations"/>
    <w:basedOn w:val="Standard"/>
    <w:rsid w:val="00BB2761"/>
    <w:pPr>
      <w:spacing w:after="283"/>
      <w:ind w:left="567" w:right="567"/>
    </w:pPr>
  </w:style>
  <w:style w:type="paragraph" w:customStyle="1" w:styleId="ListContents">
    <w:name w:val="List Contents"/>
    <w:basedOn w:val="Standard"/>
    <w:rsid w:val="00BB2761"/>
    <w:pPr>
      <w:ind w:left="567"/>
    </w:pPr>
  </w:style>
  <w:style w:type="paragraph" w:customStyle="1" w:styleId="Addressee">
    <w:name w:val="Addressee"/>
    <w:basedOn w:val="Standard"/>
    <w:rsid w:val="00BB2761"/>
    <w:pPr>
      <w:suppressLineNumbers/>
      <w:spacing w:after="60"/>
    </w:pPr>
  </w:style>
  <w:style w:type="paragraph" w:customStyle="1" w:styleId="Framecontents">
    <w:name w:val="Frame contents"/>
    <w:basedOn w:val="Textbody"/>
    <w:rsid w:val="00BB2761"/>
  </w:style>
  <w:style w:type="paragraph" w:customStyle="1" w:styleId="Textbodyindent">
    <w:name w:val="Text body indent"/>
    <w:basedOn w:val="Textbody"/>
    <w:rsid w:val="00BB2761"/>
    <w:pPr>
      <w:ind w:left="283" w:firstLine="0"/>
    </w:pPr>
  </w:style>
  <w:style w:type="paragraph" w:customStyle="1" w:styleId="ListIndent">
    <w:name w:val="List Indent"/>
    <w:basedOn w:val="Textbody"/>
    <w:rsid w:val="00BB2761"/>
    <w:pPr>
      <w:tabs>
        <w:tab w:val="left" w:pos="2835"/>
      </w:tabs>
      <w:ind w:left="2835" w:hanging="2551"/>
    </w:pPr>
  </w:style>
  <w:style w:type="paragraph" w:customStyle="1" w:styleId="Marginalia">
    <w:name w:val="Marginalia"/>
    <w:basedOn w:val="Textbody"/>
    <w:rsid w:val="00BB2761"/>
    <w:pPr>
      <w:ind w:left="2268" w:firstLine="0"/>
    </w:pPr>
  </w:style>
  <w:style w:type="character" w:customStyle="1" w:styleId="WW8Num1z0">
    <w:name w:val="WW8Num1z0"/>
    <w:rsid w:val="00BB2761"/>
    <w:rPr>
      <w:rFonts w:cs="Times New Roman"/>
    </w:rPr>
  </w:style>
  <w:style w:type="character" w:customStyle="1" w:styleId="WW8Num4z1">
    <w:name w:val="WW8Num4z1"/>
    <w:rsid w:val="00BB2761"/>
    <w:rPr>
      <w:b/>
    </w:rPr>
  </w:style>
  <w:style w:type="character" w:customStyle="1" w:styleId="WW8Num6z1">
    <w:name w:val="WW8Num6z1"/>
    <w:rsid w:val="00BB2761"/>
    <w:rPr>
      <w:b/>
    </w:rPr>
  </w:style>
  <w:style w:type="character" w:customStyle="1" w:styleId="Absatz-Standardschriftart">
    <w:name w:val="Absatz-Standardschriftart"/>
    <w:rsid w:val="00BB2761"/>
  </w:style>
  <w:style w:type="character" w:customStyle="1" w:styleId="WW-Absatz-Standardschriftart">
    <w:name w:val="WW-Absatz-Standardschriftart"/>
    <w:rsid w:val="00BB2761"/>
  </w:style>
  <w:style w:type="character" w:customStyle="1" w:styleId="Fontepargpadro1">
    <w:name w:val="Fonte parág. padrão1"/>
    <w:rsid w:val="00BB2761"/>
  </w:style>
  <w:style w:type="character" w:customStyle="1" w:styleId="CabealhoChar">
    <w:name w:val="Cabeçalho Char"/>
    <w:rsid w:val="00BB2761"/>
    <w:rPr>
      <w:rFonts w:cs="Mangal"/>
      <w:szCs w:val="21"/>
    </w:rPr>
  </w:style>
  <w:style w:type="character" w:customStyle="1" w:styleId="TextodebaloChar">
    <w:name w:val="Texto de balão Char"/>
    <w:rsid w:val="00BB2761"/>
    <w:rPr>
      <w:rFonts w:ascii="Tahoma" w:hAnsi="Tahoma" w:cs="Mangal"/>
      <w:sz w:val="16"/>
      <w:szCs w:val="14"/>
    </w:rPr>
  </w:style>
  <w:style w:type="character" w:customStyle="1" w:styleId="Ttulo1Char">
    <w:name w:val="Título 1 Char"/>
    <w:rsid w:val="00BB2761"/>
    <w:rPr>
      <w:rFonts w:ascii="Cambria" w:eastAsia="Times New Roman" w:hAnsi="Cambria" w:cs="Mangal"/>
      <w:b/>
      <w:bCs/>
      <w:color w:val="365F91"/>
      <w:sz w:val="28"/>
      <w:szCs w:val="25"/>
    </w:rPr>
  </w:style>
  <w:style w:type="character" w:customStyle="1" w:styleId="NumberingSymbols">
    <w:name w:val="Numbering Symbols"/>
    <w:rsid w:val="00BB2761"/>
    <w:rPr>
      <w:rFonts w:ascii="Arial" w:hAnsi="Arial"/>
      <w:b/>
      <w:bCs/>
      <w:sz w:val="24"/>
      <w:szCs w:val="24"/>
    </w:rPr>
  </w:style>
  <w:style w:type="character" w:customStyle="1" w:styleId="Internetlink">
    <w:name w:val="Internet link"/>
    <w:rsid w:val="00BB2761"/>
    <w:rPr>
      <w:color w:val="0000FF"/>
      <w:u w:val="single"/>
    </w:rPr>
  </w:style>
  <w:style w:type="character" w:customStyle="1" w:styleId="RodapChar">
    <w:name w:val="Rodapé Char"/>
    <w:rsid w:val="00BB2761"/>
    <w:rPr>
      <w:rFonts w:eastAsia="Arial Unicode MS"/>
      <w:kern w:val="3"/>
      <w:sz w:val="24"/>
      <w:szCs w:val="24"/>
      <w:lang w:bidi="hi-IN"/>
    </w:rPr>
  </w:style>
  <w:style w:type="character" w:customStyle="1" w:styleId="HeaderChar">
    <w:name w:val="Header Char"/>
    <w:rsid w:val="00BB2761"/>
    <w:rPr>
      <w:rFonts w:eastAsia="Arial Unicode MS" w:cs="Mangal"/>
      <w:kern w:val="3"/>
      <w:sz w:val="24"/>
      <w:szCs w:val="21"/>
      <w:lang w:val="pt-BR" w:bidi="hi-IN"/>
    </w:rPr>
  </w:style>
  <w:style w:type="character" w:customStyle="1" w:styleId="TitleChar">
    <w:name w:val="Title Char"/>
    <w:rsid w:val="00BB2761"/>
    <w:rPr>
      <w:rFonts w:ascii="Arial" w:eastAsia="Arial Unicode MS" w:hAnsi="Arial" w:cs="Tahoma"/>
      <w:kern w:val="3"/>
      <w:sz w:val="28"/>
      <w:szCs w:val="28"/>
      <w:lang w:val="pt-BR" w:bidi="hi-IN"/>
    </w:rPr>
  </w:style>
  <w:style w:type="character" w:customStyle="1" w:styleId="Heading1Char">
    <w:name w:val="Heading 1 Char"/>
    <w:rsid w:val="00BB2761"/>
    <w:rPr>
      <w:rFonts w:ascii="Arial" w:hAnsi="Arial" w:cs="Arial"/>
      <w:b/>
      <w:bCs/>
      <w:color w:val="000000"/>
      <w:kern w:val="3"/>
      <w:sz w:val="28"/>
      <w:szCs w:val="25"/>
      <w:lang w:val="pt-BR" w:bidi="hi-IN"/>
    </w:rPr>
  </w:style>
  <w:style w:type="character" w:customStyle="1" w:styleId="FooterChar">
    <w:name w:val="Footer Char"/>
    <w:rsid w:val="00BB2761"/>
    <w:rPr>
      <w:rFonts w:eastAsia="Arial Unicode MS"/>
      <w:kern w:val="3"/>
      <w:sz w:val="24"/>
      <w:szCs w:val="24"/>
      <w:lang w:val="pt-BR" w:bidi="hi-IN"/>
    </w:rPr>
  </w:style>
  <w:style w:type="character" w:customStyle="1" w:styleId="PlainTextChar">
    <w:name w:val="Plain Text Char"/>
    <w:rsid w:val="00BB2761"/>
    <w:rPr>
      <w:rFonts w:ascii="Courier New" w:hAnsi="Courier New" w:cs="Courier New"/>
      <w:color w:val="000000"/>
      <w:lang w:val="pt-PT"/>
    </w:rPr>
  </w:style>
  <w:style w:type="character" w:customStyle="1" w:styleId="BulletSymbols">
    <w:name w:val="Bullet Symbols"/>
    <w:rsid w:val="00BB2761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BB2761"/>
    <w:rPr>
      <w:color w:val="800000"/>
      <w:u w:val="single"/>
    </w:rPr>
  </w:style>
  <w:style w:type="character" w:customStyle="1" w:styleId="EstiloInfox">
    <w:name w:val="Estilo Infox"/>
    <w:rsid w:val="00BB2761"/>
    <w:rPr>
      <w:rFonts w:ascii="Arial" w:eastAsia="Arial Unicode MS" w:hAnsi="Arial" w:cs="Times New Roman"/>
      <w:b w:val="0"/>
      <w:bCs w:val="0"/>
      <w:color w:val="auto"/>
      <w:kern w:val="3"/>
      <w:sz w:val="18"/>
      <w:szCs w:val="18"/>
      <w:shd w:val="clear" w:color="auto" w:fill="auto"/>
      <w:lang w:val="pt-BR" w:bidi="hi-IN"/>
    </w:rPr>
  </w:style>
  <w:style w:type="character" w:styleId="Emphasis">
    <w:name w:val="Emphasis"/>
    <w:qFormat/>
    <w:rsid w:val="00BB2761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BB2761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rsid w:val="00BB2761"/>
    <w:pPr>
      <w:spacing w:after="100"/>
      <w:ind w:left="240"/>
    </w:pPr>
    <w:rPr>
      <w:szCs w:val="21"/>
    </w:rPr>
  </w:style>
  <w:style w:type="paragraph" w:styleId="Header">
    <w:name w:val="head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1">
    <w:name w:val="Cabeçalho Char1"/>
    <w:rsid w:val="00BB2761"/>
    <w:rPr>
      <w:szCs w:val="21"/>
    </w:rPr>
  </w:style>
  <w:style w:type="paragraph" w:styleId="Footer">
    <w:name w:val="foot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1">
    <w:name w:val="Rodapé Char1"/>
    <w:rsid w:val="00BB2761"/>
    <w:rPr>
      <w:szCs w:val="21"/>
    </w:rPr>
  </w:style>
  <w:style w:type="paragraph" w:styleId="TOC3">
    <w:name w:val="toc 3"/>
    <w:basedOn w:val="Normal"/>
    <w:next w:val="Normal"/>
    <w:autoRedefine/>
    <w:rsid w:val="00BB2761"/>
    <w:pPr>
      <w:spacing w:after="100"/>
      <w:ind w:left="480"/>
    </w:pPr>
    <w:rPr>
      <w:szCs w:val="21"/>
    </w:rPr>
  </w:style>
  <w:style w:type="paragraph" w:styleId="NoSpacing">
    <w:name w:val="No Spacing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Strong">
    <w:name w:val="Strong"/>
    <w:qFormat/>
    <w:rsid w:val="00BB2761"/>
    <w:rPr>
      <w:b/>
      <w:bCs/>
    </w:rPr>
  </w:style>
  <w:style w:type="character" w:customStyle="1" w:styleId="Heading1Char1">
    <w:name w:val="Heading 1 Char1"/>
    <w:link w:val="Heading1"/>
    <w:rsid w:val="00E95D03"/>
    <w:rPr>
      <w:rFonts w:ascii="Arial" w:eastAsia="Times New Roman" w:hAnsi="Arial" w:cs="Arial"/>
      <w:b/>
      <w:bCs/>
      <w:color w:val="000000"/>
      <w:kern w:val="3"/>
      <w:sz w:val="28"/>
      <w:szCs w:val="25"/>
      <w:lang w:eastAsia="zh-CN" w:bidi="hi-IN"/>
    </w:rPr>
  </w:style>
  <w:style w:type="character" w:customStyle="1" w:styleId="Heading2Char">
    <w:name w:val="Heading 2 Char"/>
    <w:link w:val="Heading2"/>
    <w:rsid w:val="00E95D03"/>
    <w:rPr>
      <w:rFonts w:ascii="Arial" w:eastAsia="Times New Roman" w:hAnsi="Arial" w:cs="Arial"/>
      <w:b/>
      <w:bCs/>
      <w:color w:val="000000"/>
      <w:kern w:val="3"/>
      <w:lang w:eastAsia="zh-CN" w:bidi="hi-IN"/>
    </w:rPr>
  </w:style>
  <w:style w:type="character" w:customStyle="1" w:styleId="Heading3Char">
    <w:name w:val="Heading 3 Char"/>
    <w:link w:val="Heading3"/>
    <w:rsid w:val="00E95D03"/>
    <w:rPr>
      <w:rFonts w:ascii="Arial" w:eastAsia="Microsoft YaHei" w:hAnsi="Arial"/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NoList"/>
    <w:rsid w:val="00E95D03"/>
    <w:pPr>
      <w:numPr>
        <w:numId w:val="30"/>
      </w:numPr>
    </w:pPr>
  </w:style>
  <w:style w:type="numbering" w:customStyle="1" w:styleId="WWOutlineListStyle20">
    <w:name w:val="WW_OutlineListStyle_20"/>
    <w:basedOn w:val="NoList"/>
    <w:rsid w:val="00BB2761"/>
    <w:pPr>
      <w:numPr>
        <w:numId w:val="2"/>
      </w:numPr>
    </w:pPr>
  </w:style>
  <w:style w:type="numbering" w:customStyle="1" w:styleId="WWOutlineListStyle19">
    <w:name w:val="WW_OutlineListStyle_19"/>
    <w:basedOn w:val="NoList"/>
    <w:rsid w:val="00BB2761"/>
    <w:pPr>
      <w:numPr>
        <w:numId w:val="3"/>
      </w:numPr>
    </w:pPr>
  </w:style>
  <w:style w:type="numbering" w:customStyle="1" w:styleId="WWOutlineListStyle18">
    <w:name w:val="WW_OutlineListStyle_18"/>
    <w:basedOn w:val="NoList"/>
    <w:rsid w:val="00BB2761"/>
    <w:pPr>
      <w:numPr>
        <w:numId w:val="4"/>
      </w:numPr>
    </w:pPr>
  </w:style>
  <w:style w:type="numbering" w:customStyle="1" w:styleId="WWOutlineListStyle17">
    <w:name w:val="WW_OutlineListStyle_17"/>
    <w:basedOn w:val="NoList"/>
    <w:rsid w:val="00BB2761"/>
    <w:pPr>
      <w:numPr>
        <w:numId w:val="5"/>
      </w:numPr>
    </w:pPr>
  </w:style>
  <w:style w:type="numbering" w:customStyle="1" w:styleId="WWOutlineListStyle16">
    <w:name w:val="WW_OutlineListStyle_16"/>
    <w:basedOn w:val="NoList"/>
    <w:rsid w:val="00BB2761"/>
    <w:pPr>
      <w:numPr>
        <w:numId w:val="6"/>
      </w:numPr>
    </w:pPr>
  </w:style>
  <w:style w:type="numbering" w:customStyle="1" w:styleId="WWOutlineListStyle15">
    <w:name w:val="WW_OutlineListStyle_15"/>
    <w:basedOn w:val="NoList"/>
    <w:rsid w:val="00BB2761"/>
    <w:pPr>
      <w:numPr>
        <w:numId w:val="7"/>
      </w:numPr>
    </w:pPr>
  </w:style>
  <w:style w:type="numbering" w:customStyle="1" w:styleId="WWOutlineListStyle14">
    <w:name w:val="WW_OutlineListStyle_14"/>
    <w:basedOn w:val="NoList"/>
    <w:rsid w:val="00BB2761"/>
    <w:pPr>
      <w:numPr>
        <w:numId w:val="8"/>
      </w:numPr>
    </w:pPr>
  </w:style>
  <w:style w:type="numbering" w:customStyle="1" w:styleId="WWOutlineListStyle13">
    <w:name w:val="WW_OutlineListStyle_13"/>
    <w:basedOn w:val="NoList"/>
    <w:rsid w:val="00BB2761"/>
    <w:pPr>
      <w:numPr>
        <w:numId w:val="9"/>
      </w:numPr>
    </w:pPr>
  </w:style>
  <w:style w:type="numbering" w:customStyle="1" w:styleId="WWOutlineListStyle11">
    <w:name w:val="WW_OutlineListStyle_11"/>
    <w:basedOn w:val="NoList"/>
    <w:rsid w:val="00BB2761"/>
    <w:pPr>
      <w:numPr>
        <w:numId w:val="10"/>
      </w:numPr>
    </w:pPr>
  </w:style>
  <w:style w:type="numbering" w:customStyle="1" w:styleId="WWOutlineListStyle12">
    <w:name w:val="WW_OutlineListStyle_12"/>
    <w:basedOn w:val="NoList"/>
    <w:rsid w:val="00BB2761"/>
    <w:pPr>
      <w:numPr>
        <w:numId w:val="11"/>
      </w:numPr>
    </w:pPr>
  </w:style>
  <w:style w:type="numbering" w:customStyle="1" w:styleId="WWOutlineListStyle10">
    <w:name w:val="WW_OutlineListStyle_10"/>
    <w:basedOn w:val="NoList"/>
    <w:rsid w:val="00BB2761"/>
    <w:pPr>
      <w:numPr>
        <w:numId w:val="12"/>
      </w:numPr>
    </w:pPr>
  </w:style>
  <w:style w:type="numbering" w:customStyle="1" w:styleId="WWOutlineListStyle9">
    <w:name w:val="WW_OutlineListStyle_9"/>
    <w:basedOn w:val="NoList"/>
    <w:rsid w:val="00BB2761"/>
    <w:pPr>
      <w:numPr>
        <w:numId w:val="13"/>
      </w:numPr>
    </w:pPr>
  </w:style>
  <w:style w:type="numbering" w:customStyle="1" w:styleId="WWOutlineListStyle8">
    <w:name w:val="WW_OutlineListStyle_8"/>
    <w:basedOn w:val="NoList"/>
    <w:rsid w:val="00BB2761"/>
    <w:pPr>
      <w:numPr>
        <w:numId w:val="14"/>
      </w:numPr>
    </w:pPr>
  </w:style>
  <w:style w:type="numbering" w:customStyle="1" w:styleId="WWOutlineListStyle7">
    <w:name w:val="WW_OutlineListStyle_7"/>
    <w:basedOn w:val="NoList"/>
    <w:rsid w:val="00BB2761"/>
    <w:pPr>
      <w:numPr>
        <w:numId w:val="15"/>
      </w:numPr>
    </w:pPr>
  </w:style>
  <w:style w:type="numbering" w:customStyle="1" w:styleId="WWOutlineListStyle6">
    <w:name w:val="WW_OutlineListStyle_6"/>
    <w:basedOn w:val="NoList"/>
    <w:rsid w:val="00BB2761"/>
    <w:pPr>
      <w:numPr>
        <w:numId w:val="16"/>
      </w:numPr>
    </w:pPr>
  </w:style>
  <w:style w:type="numbering" w:customStyle="1" w:styleId="WWOutlineListStyle5">
    <w:name w:val="WW_OutlineListStyle_5"/>
    <w:basedOn w:val="NoList"/>
    <w:rsid w:val="00BB2761"/>
    <w:pPr>
      <w:numPr>
        <w:numId w:val="17"/>
      </w:numPr>
    </w:pPr>
  </w:style>
  <w:style w:type="numbering" w:customStyle="1" w:styleId="WWOutlineListStyle4">
    <w:name w:val="WW_OutlineListStyle_4"/>
    <w:basedOn w:val="NoList"/>
    <w:rsid w:val="00BB2761"/>
    <w:pPr>
      <w:numPr>
        <w:numId w:val="18"/>
      </w:numPr>
    </w:pPr>
  </w:style>
  <w:style w:type="numbering" w:customStyle="1" w:styleId="WWOutlineListStyle3">
    <w:name w:val="WW_OutlineListStyle_3"/>
    <w:basedOn w:val="NoList"/>
    <w:rsid w:val="00BB2761"/>
    <w:pPr>
      <w:numPr>
        <w:numId w:val="19"/>
      </w:numPr>
    </w:pPr>
  </w:style>
  <w:style w:type="numbering" w:customStyle="1" w:styleId="WWOutlineListStyle2">
    <w:name w:val="WW_OutlineListStyle_2"/>
    <w:basedOn w:val="NoList"/>
    <w:rsid w:val="00BB2761"/>
    <w:pPr>
      <w:numPr>
        <w:numId w:val="20"/>
      </w:numPr>
    </w:pPr>
  </w:style>
  <w:style w:type="numbering" w:customStyle="1" w:styleId="WWOutlineListStyle1">
    <w:name w:val="WW_OutlineListStyle_1"/>
    <w:basedOn w:val="NoList"/>
    <w:rsid w:val="00BB2761"/>
    <w:pPr>
      <w:numPr>
        <w:numId w:val="21"/>
      </w:numPr>
    </w:pPr>
  </w:style>
  <w:style w:type="numbering" w:customStyle="1" w:styleId="WWOutlineListStyle">
    <w:name w:val="WW_OutlineListStyle"/>
    <w:basedOn w:val="NoList"/>
    <w:rsid w:val="00BB2761"/>
    <w:pPr>
      <w:numPr>
        <w:numId w:val="22"/>
      </w:numPr>
    </w:pPr>
  </w:style>
  <w:style w:type="numbering" w:customStyle="1" w:styleId="WW8Num1">
    <w:name w:val="WW8Num1"/>
    <w:basedOn w:val="NoList"/>
    <w:rsid w:val="00BB2761"/>
    <w:pPr>
      <w:numPr>
        <w:numId w:val="23"/>
      </w:numPr>
    </w:pPr>
  </w:style>
  <w:style w:type="numbering" w:customStyle="1" w:styleId="WW8Num2">
    <w:name w:val="WW8Num2"/>
    <w:basedOn w:val="NoList"/>
    <w:rsid w:val="00BB2761"/>
    <w:pPr>
      <w:numPr>
        <w:numId w:val="24"/>
      </w:numPr>
    </w:pPr>
  </w:style>
  <w:style w:type="numbering" w:customStyle="1" w:styleId="WW8Num3">
    <w:name w:val="WW8Num3"/>
    <w:basedOn w:val="NoList"/>
    <w:rsid w:val="00BB2761"/>
    <w:pPr>
      <w:numPr>
        <w:numId w:val="25"/>
      </w:numPr>
    </w:pPr>
  </w:style>
  <w:style w:type="numbering" w:customStyle="1" w:styleId="WW8Num4">
    <w:name w:val="WW8Num4"/>
    <w:basedOn w:val="NoList"/>
    <w:rsid w:val="00BB2761"/>
    <w:pPr>
      <w:numPr>
        <w:numId w:val="26"/>
      </w:numPr>
    </w:pPr>
  </w:style>
  <w:style w:type="numbering" w:customStyle="1" w:styleId="WW8Num5">
    <w:name w:val="WW8Num5"/>
    <w:basedOn w:val="NoList"/>
    <w:rsid w:val="00BB2761"/>
    <w:pPr>
      <w:numPr>
        <w:numId w:val="27"/>
      </w:numPr>
    </w:pPr>
  </w:style>
  <w:style w:type="numbering" w:customStyle="1" w:styleId="WW8Num6">
    <w:name w:val="WW8Num6"/>
    <w:basedOn w:val="NoList"/>
    <w:rsid w:val="00BB2761"/>
    <w:pPr>
      <w:numPr>
        <w:numId w:val="28"/>
      </w:numPr>
    </w:pPr>
  </w:style>
  <w:style w:type="numbering" w:customStyle="1" w:styleId="WWNum46">
    <w:name w:val="WWNum46"/>
    <w:basedOn w:val="NoList"/>
    <w:rsid w:val="00BB276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OneDrive\Faculdade\6&#186;%20Periodo\Engenharia%20de%20Requisitos%20-%20Prof&#170;%20Marcela%20da%20Conceicao%20Oliveira%20de%20Souza\2&#186;%20Unidade\TPL_QUA01.01_Modelo_de_Documentacao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TPL_QUA01.01_Modelo_de_Documentacao.ott</Template>
  <TotalTime>4</TotalTime>
  <Pages>2</Pages>
  <Words>348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TPL_QUA01.01_Modelo_de_Documentacao</vt:lpstr>
      <vt:lpstr>TPL_QUA01.01_Modelo_de_Documentacao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TPL_QUA01.01_Modelo_de_Documentacao</dc:title>
  <dc:subject/>
  <dc:creator>Rildo Costa de Oliveira</dc:creator>
  <cp:keywords/>
  <cp:lastModifiedBy>R. De Lavôr Rodrigues</cp:lastModifiedBy>
  <cp:revision>4</cp:revision>
  <cp:lastPrinted>2014-03-18T16:55:00Z</cp:lastPrinted>
  <dcterms:created xsi:type="dcterms:W3CDTF">2020-05-08T15:52:00Z</dcterms:created>
  <dcterms:modified xsi:type="dcterms:W3CDTF">2020-05-12T09:07:00Z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MSIP_Label_236020b0-6d69-48c1-9bb5-c586c1062b70_Enabled">
    <vt:lpwstr>True</vt:lpwstr>
  </property>
  <property fmtid="{D5CDD505-2E9C-101B-9397-08002B2CF9AE}" pid="7" name="MSIP_Label_236020b0-6d69-48c1-9bb5-c586c1062b70_SiteId">
    <vt:lpwstr>cf36141c-ddd7-45a7-b073-111f66d0b30c</vt:lpwstr>
  </property>
  <property fmtid="{D5CDD505-2E9C-101B-9397-08002B2CF9AE}" pid="8" name="MSIP_Label_236020b0-6d69-48c1-9bb5-c586c1062b70_Owner">
    <vt:lpwstr>r.de.lavor.rodrigues@avanade.com</vt:lpwstr>
  </property>
  <property fmtid="{D5CDD505-2E9C-101B-9397-08002B2CF9AE}" pid="9" name="MSIP_Label_236020b0-6d69-48c1-9bb5-c586c1062b70_SetDate">
    <vt:lpwstr>2020-05-12T09:01:57.0290785Z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Application">
    <vt:lpwstr>Microsoft Azure Information Protection</vt:lpwstr>
  </property>
  <property fmtid="{D5CDD505-2E9C-101B-9397-08002B2CF9AE}" pid="12" name="MSIP_Label_236020b0-6d69-48c1-9bb5-c586c1062b70_ActionId">
    <vt:lpwstr>62c33c8a-f9d0-40d7-aed2-3cfec3960edd</vt:lpwstr>
  </property>
  <property fmtid="{D5CDD505-2E9C-101B-9397-08002B2CF9AE}" pid="13" name="MSIP_Label_236020b0-6d69-48c1-9bb5-c586c1062b70_Extended_MSFT_Method">
    <vt:lpwstr>Automatic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SiteId">
    <vt:lpwstr>cf36141c-ddd7-45a7-b073-111f66d0b30c</vt:lpwstr>
  </property>
  <property fmtid="{D5CDD505-2E9C-101B-9397-08002B2CF9AE}" pid="16" name="MSIP_Label_5fae8262-b78e-4366-8929-a5d6aac95320_Owner">
    <vt:lpwstr>r.de.lavor.rodrigues@avanade.com</vt:lpwstr>
  </property>
  <property fmtid="{D5CDD505-2E9C-101B-9397-08002B2CF9AE}" pid="17" name="MSIP_Label_5fae8262-b78e-4366-8929-a5d6aac95320_SetDate">
    <vt:lpwstr>2020-05-12T09:01:57.0290785Z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Application">
    <vt:lpwstr>Microsoft Azure Information Protection</vt:lpwstr>
  </property>
  <property fmtid="{D5CDD505-2E9C-101B-9397-08002B2CF9AE}" pid="20" name="MSIP_Label_5fae8262-b78e-4366-8929-a5d6aac95320_ActionId">
    <vt:lpwstr>62c33c8a-f9d0-40d7-aed2-3cfec3960edd</vt:lpwstr>
  </property>
  <property fmtid="{D5CDD505-2E9C-101B-9397-08002B2CF9AE}" pid="21" name="MSIP_Label_5fae8262-b78e-4366-8929-a5d6aac95320_Parent">
    <vt:lpwstr>236020b0-6d69-48c1-9bb5-c586c1062b70</vt:lpwstr>
  </property>
  <property fmtid="{D5CDD505-2E9C-101B-9397-08002B2CF9AE}" pid="22" name="MSIP_Label_5fae8262-b78e-4366-8929-a5d6aac95320_Extended_MSFT_Method">
    <vt:lpwstr>Automatic</vt:lpwstr>
  </property>
  <property fmtid="{D5CDD505-2E9C-101B-9397-08002B2CF9AE}" pid="23" name="Sensitivity">
    <vt:lpwstr>Confidential Recipients Have Full Control</vt:lpwstr>
  </property>
</Properties>
</file>